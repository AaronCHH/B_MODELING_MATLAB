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166" w:rsidRDefault="00594166" w:rsidP="00594166">
      <w:pPr>
        <w:pStyle w:val="Heading1"/>
      </w:pPr>
      <w:r>
        <w:t>Introduction to Mathematical Modeling</w:t>
      </w:r>
    </w:p>
    <w:p w:rsidR="00594166" w:rsidRDefault="00594166" w:rsidP="00594166">
      <w:pPr>
        <w:pStyle w:val="Heading2"/>
      </w:pPr>
      <w:r>
        <w:t>Mathematical models</w:t>
      </w:r>
    </w:p>
    <w:p w:rsidR="00594166" w:rsidRDefault="00594166" w:rsidP="00594166">
      <w:pPr>
        <w:pStyle w:val="Heading2"/>
      </w:pPr>
      <w:r>
        <w:t>An overview of the book</w:t>
      </w:r>
    </w:p>
    <w:p w:rsidR="00594166" w:rsidRDefault="00594166" w:rsidP="00594166">
      <w:pPr>
        <w:pStyle w:val="Heading2"/>
      </w:pPr>
      <w:r>
        <w:t>Some modeling approaches</w:t>
      </w:r>
    </w:p>
    <w:p w:rsidR="00594166" w:rsidRDefault="00594166" w:rsidP="00594166">
      <w:pPr>
        <w:pStyle w:val="Heading2"/>
      </w:pPr>
      <w:r>
        <w:t>Modeling for decision making</w:t>
      </w:r>
    </w:p>
    <w:p w:rsidR="00092849" w:rsidRPr="00092849" w:rsidRDefault="004B717D" w:rsidP="00092849">
      <w:r>
        <w:pict>
          <v:rect id="_x0000_i1025" style="width:0;height:1.5pt" o:hralign="center" o:hrstd="t" o:hr="t" fillcolor="#a0a0a0" stroked="f"/>
        </w:pict>
      </w:r>
    </w:p>
    <w:p w:rsidR="00594166" w:rsidRDefault="00594166" w:rsidP="00594166">
      <w:pPr>
        <w:pStyle w:val="Heading1"/>
      </w:pPr>
      <w:r>
        <w:t>Compartmental Models</w:t>
      </w:r>
    </w:p>
    <w:p w:rsidR="00594166" w:rsidRDefault="00594166" w:rsidP="00594166">
      <w:pPr>
        <w:pStyle w:val="Heading2"/>
      </w:pPr>
      <w:r>
        <w:t>Introduction</w:t>
      </w:r>
    </w:p>
    <w:p w:rsidR="00594166" w:rsidRDefault="00594166" w:rsidP="00594166">
      <w:pPr>
        <w:pStyle w:val="Heading2"/>
      </w:pPr>
      <w:r>
        <w:t>Exponential decay and radioactivity</w:t>
      </w:r>
    </w:p>
    <w:p w:rsidR="00594166" w:rsidRDefault="00594166" w:rsidP="00594166">
      <w:pPr>
        <w:pStyle w:val="Heading2"/>
      </w:pPr>
      <w:r>
        <w:t>Case study: detecting art forgeries</w:t>
      </w:r>
    </w:p>
    <w:p w:rsidR="00594166" w:rsidRDefault="00594166" w:rsidP="00594166">
      <w:pPr>
        <w:pStyle w:val="Heading2"/>
      </w:pPr>
      <w:r>
        <w:t>Case study: Pacific rats colonize New Zealand</w:t>
      </w:r>
    </w:p>
    <w:p w:rsidR="00594166" w:rsidRDefault="00594166" w:rsidP="00594166">
      <w:pPr>
        <w:pStyle w:val="Heading2"/>
      </w:pPr>
      <w:r>
        <w:t>Lake pollution models</w:t>
      </w:r>
    </w:p>
    <w:p w:rsidR="00594166" w:rsidRDefault="00594166" w:rsidP="00594166">
      <w:pPr>
        <w:pStyle w:val="Heading2"/>
      </w:pPr>
      <w:r>
        <w:t>Case study: Lake Burley Griffin</w:t>
      </w:r>
    </w:p>
    <w:p w:rsidR="00594166" w:rsidRDefault="00594166" w:rsidP="00594166">
      <w:pPr>
        <w:pStyle w:val="Heading2"/>
      </w:pPr>
      <w:r>
        <w:t>Drug assimilation into the blood</w:t>
      </w:r>
    </w:p>
    <w:p w:rsidR="00B37208" w:rsidRDefault="00B37208" w:rsidP="00B37208">
      <w:pPr>
        <w:pStyle w:val="Con2C3"/>
      </w:pPr>
      <w:r>
        <w:rPr>
          <w:rFonts w:hint="eastAsia"/>
        </w:rPr>
        <w:t>S</w:t>
      </w:r>
      <w:r>
        <w:t xml:space="preserve">ummary of </w:t>
      </w:r>
      <w:r>
        <w:rPr>
          <w:rFonts w:hint="eastAsia"/>
        </w:rPr>
        <w:t>skills developed here:</w:t>
      </w:r>
    </w:p>
    <w:p w:rsidR="00B37208" w:rsidRPr="00B37208" w:rsidRDefault="00B37208" w:rsidP="00B37208">
      <w:pPr>
        <w:pStyle w:val="Lv01C"/>
        <w:rPr>
          <w:sz w:val="22"/>
        </w:rPr>
      </w:pPr>
      <w:r w:rsidRPr="00B37208">
        <w:rPr>
          <w:sz w:val="22"/>
        </w:rPr>
        <w:t xml:space="preserve">Be able to model a sequence </w:t>
      </w:r>
      <w:r>
        <w:rPr>
          <w:sz w:val="22"/>
        </w:rPr>
        <w:t>of</w:t>
      </w:r>
      <w:r w:rsidRPr="00B37208">
        <w:rPr>
          <w:sz w:val="22"/>
        </w:rPr>
        <w:t xml:space="preserve"> pro</w:t>
      </w:r>
      <w:r>
        <w:rPr>
          <w:sz w:val="22"/>
        </w:rPr>
        <w:t>ces</w:t>
      </w:r>
      <w:r w:rsidRPr="00B37208">
        <w:rPr>
          <w:sz w:val="22"/>
        </w:rPr>
        <w:t>s</w:t>
      </w:r>
      <w:r>
        <w:rPr>
          <w:sz w:val="22"/>
        </w:rPr>
        <w:t>es using the c</w:t>
      </w:r>
      <w:r w:rsidRPr="00B37208">
        <w:rPr>
          <w:sz w:val="22"/>
        </w:rPr>
        <w:t>ompartmental technique.</w:t>
      </w:r>
    </w:p>
    <w:p w:rsidR="00B37208" w:rsidRPr="00B37208" w:rsidRDefault="00B37208" w:rsidP="00B37208">
      <w:pPr>
        <w:pStyle w:val="Lv01C"/>
        <w:rPr>
          <w:sz w:val="22"/>
        </w:rPr>
      </w:pPr>
      <w:r w:rsidRPr="00B37208">
        <w:rPr>
          <w:rFonts w:hint="eastAsia"/>
          <w:sz w:val="22"/>
        </w:rPr>
        <w:t>Understand ho</w:t>
      </w:r>
      <w:r>
        <w:rPr>
          <w:sz w:val="22"/>
        </w:rPr>
        <w:t xml:space="preserve">w </w:t>
      </w:r>
      <w:r w:rsidRPr="00B37208">
        <w:rPr>
          <w:rFonts w:hint="eastAsia"/>
          <w:sz w:val="22"/>
        </w:rPr>
        <w:t>to find nume</w:t>
      </w:r>
      <w:r>
        <w:rPr>
          <w:sz w:val="22"/>
        </w:rPr>
        <w:t xml:space="preserve">rical </w:t>
      </w:r>
      <w:r w:rsidRPr="00B37208">
        <w:rPr>
          <w:rFonts w:hint="eastAsia"/>
          <w:sz w:val="22"/>
        </w:rPr>
        <w:t>solutio</w:t>
      </w:r>
      <w:r>
        <w:rPr>
          <w:sz w:val="22"/>
        </w:rPr>
        <w:t>ns, with Ma</w:t>
      </w:r>
      <w:r>
        <w:rPr>
          <w:rFonts w:hint="eastAsia"/>
          <w:sz w:val="22"/>
        </w:rPr>
        <w:t>ple or Maple</w:t>
      </w:r>
      <w:r w:rsidRPr="00B37208">
        <w:rPr>
          <w:rFonts w:hint="eastAsia"/>
          <w:sz w:val="22"/>
        </w:rPr>
        <w:t xml:space="preserve">, and analytically each </w:t>
      </w:r>
      <w:r>
        <w:rPr>
          <w:sz w:val="22"/>
        </w:rPr>
        <w:t>of</w:t>
      </w:r>
      <w:r w:rsidRPr="00B37208">
        <w:rPr>
          <w:rFonts w:hint="eastAsia"/>
          <w:sz w:val="22"/>
        </w:rPr>
        <w:t xml:space="preserve"> the sequence </w:t>
      </w:r>
      <w:r>
        <w:rPr>
          <w:sz w:val="22"/>
        </w:rPr>
        <w:t>of</w:t>
      </w:r>
      <w:r w:rsidRPr="00B37208">
        <w:rPr>
          <w:rFonts w:hint="eastAsia"/>
          <w:sz w:val="22"/>
        </w:rPr>
        <w:t xml:space="preserve"> compartments.</w:t>
      </w:r>
    </w:p>
    <w:p w:rsidR="00B37208" w:rsidRPr="00B37208" w:rsidRDefault="00B37208" w:rsidP="00B37208">
      <w:pPr>
        <w:pStyle w:val="Lv01C"/>
        <w:rPr>
          <w:sz w:val="22"/>
        </w:rPr>
      </w:pPr>
      <w:r w:rsidRPr="00B37208">
        <w:rPr>
          <w:sz w:val="22"/>
        </w:rPr>
        <w:t xml:space="preserve">Sketch </w:t>
      </w:r>
      <w:r>
        <w:rPr>
          <w:sz w:val="22"/>
        </w:rPr>
        <w:t>graphs of</w:t>
      </w:r>
      <w:r w:rsidRPr="00B37208">
        <w:rPr>
          <w:sz w:val="22"/>
        </w:rPr>
        <w:t xml:space="preserve"> solutions in each </w:t>
      </w:r>
      <w:r>
        <w:rPr>
          <w:sz w:val="22"/>
        </w:rPr>
        <w:t>com</w:t>
      </w:r>
      <w:r w:rsidRPr="00B37208">
        <w:rPr>
          <w:sz w:val="22"/>
        </w:rPr>
        <w:t>partment over time.</w:t>
      </w:r>
    </w:p>
    <w:p w:rsidR="00B37208" w:rsidRPr="00B37208" w:rsidRDefault="00B37208" w:rsidP="00B37208">
      <w:pPr>
        <w:pStyle w:val="Lv01C"/>
        <w:rPr>
          <w:sz w:val="22"/>
        </w:rPr>
      </w:pPr>
      <w:r>
        <w:rPr>
          <w:sz w:val="22"/>
        </w:rPr>
        <w:t>Establish how changes para</w:t>
      </w:r>
      <w:r w:rsidRPr="00B37208">
        <w:rPr>
          <w:sz w:val="22"/>
        </w:rPr>
        <w:t>meters impact on these solutions.</w:t>
      </w:r>
    </w:p>
    <w:p w:rsidR="00594166" w:rsidRDefault="00594166" w:rsidP="00594166">
      <w:pPr>
        <w:pStyle w:val="Heading2"/>
      </w:pPr>
      <w:r>
        <w:t>Case study: dull, dizzy, or dead?</w:t>
      </w:r>
    </w:p>
    <w:p w:rsidR="00594166" w:rsidRDefault="00594166" w:rsidP="00594166">
      <w:pPr>
        <w:pStyle w:val="Heading2"/>
      </w:pPr>
      <w:r>
        <w:t>Cascades of compartments</w:t>
      </w:r>
    </w:p>
    <w:p w:rsidR="00594166" w:rsidRDefault="00594166" w:rsidP="00594166">
      <w:pPr>
        <w:pStyle w:val="Heading2"/>
      </w:pPr>
      <w:r>
        <w:t>First-order linear D</w:t>
      </w:r>
      <w:r w:rsidR="00764229">
        <w:t>e</w:t>
      </w:r>
      <w:r>
        <w:t>s</w:t>
      </w:r>
    </w:p>
    <w:p w:rsidR="00764229" w:rsidRDefault="00764229" w:rsidP="00764229">
      <w:pPr>
        <w:pStyle w:val="Con2C3"/>
      </w:pPr>
      <w:r>
        <w:rPr>
          <w:rFonts w:hint="eastAsia"/>
        </w:rPr>
        <w:t xml:space="preserve">Summary </w:t>
      </w:r>
      <w:r>
        <w:t>of skills</w:t>
      </w:r>
      <w:r>
        <w:rPr>
          <w:rFonts w:hint="eastAsia"/>
        </w:rPr>
        <w:t xml:space="preserve"> developed here</w:t>
      </w:r>
    </w:p>
    <w:p w:rsidR="00764229" w:rsidRPr="008E5C22" w:rsidRDefault="00764229" w:rsidP="008E5C22">
      <w:pPr>
        <w:pStyle w:val="Lv01C"/>
        <w:rPr>
          <w:sz w:val="22"/>
        </w:rPr>
      </w:pPr>
      <w:r w:rsidRPr="008E5C22">
        <w:rPr>
          <w:sz w:val="22"/>
        </w:rPr>
        <w:t>Identify a linear differential equation for which there exists a unique solution.</w:t>
      </w:r>
    </w:p>
    <w:p w:rsidR="00764229" w:rsidRPr="008E5C22" w:rsidRDefault="00764229" w:rsidP="008E5C22">
      <w:pPr>
        <w:pStyle w:val="Lv01C"/>
        <w:rPr>
          <w:sz w:val="22"/>
        </w:rPr>
      </w:pPr>
      <w:r w:rsidRPr="008E5C22">
        <w:rPr>
          <w:sz w:val="22"/>
        </w:rPr>
        <w:t>Understand the significance of the two separate parts to the solution.</w:t>
      </w:r>
    </w:p>
    <w:p w:rsidR="00594166" w:rsidRDefault="00594166" w:rsidP="00594166">
      <w:pPr>
        <w:pStyle w:val="Heading2"/>
      </w:pPr>
      <w:r>
        <w:t>Equilibrium points and stability</w:t>
      </w:r>
    </w:p>
    <w:p w:rsidR="00594166" w:rsidRDefault="00594166" w:rsidP="00594166">
      <w:pPr>
        <w:pStyle w:val="Heading2"/>
      </w:pPr>
      <w:r>
        <w:t>Case study: money, money, money makes the world go around</w:t>
      </w:r>
    </w:p>
    <w:p w:rsidR="00092849" w:rsidRPr="00092849" w:rsidRDefault="004B717D" w:rsidP="00092849">
      <w:r>
        <w:pict>
          <v:rect id="_x0000_i1026" style="width:0;height:1.5pt" o:hralign="center" o:hrstd="t" o:hr="t" fillcolor="#a0a0a0" stroked="f"/>
        </w:pict>
      </w:r>
    </w:p>
    <w:p w:rsidR="008745F3" w:rsidRDefault="008745F3">
      <w:pPr>
        <w:widowControl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52"/>
          <w:szCs w:val="24"/>
        </w:rPr>
      </w:pPr>
      <w:r>
        <w:br w:type="page"/>
      </w:r>
    </w:p>
    <w:p w:rsidR="00594166" w:rsidRDefault="00594166" w:rsidP="00594166">
      <w:pPr>
        <w:pStyle w:val="Heading1"/>
      </w:pPr>
      <w:r>
        <w:lastRenderedPageBreak/>
        <w:t>Models of Single Populations</w:t>
      </w:r>
    </w:p>
    <w:p w:rsidR="00594166" w:rsidRDefault="00594166" w:rsidP="00594166">
      <w:pPr>
        <w:pStyle w:val="Heading2"/>
      </w:pPr>
      <w:r>
        <w:t>Exponential growth</w:t>
      </w:r>
    </w:p>
    <w:p w:rsidR="008745F3" w:rsidRPr="008745F3" w:rsidRDefault="008745F3" w:rsidP="008745F3">
      <w:pPr>
        <w:pStyle w:val="Con2C3"/>
      </w:pPr>
      <w:r w:rsidRPr="008745F3">
        <w:t>Summary of skills developed here</w:t>
      </w:r>
    </w:p>
    <w:p w:rsidR="008745F3" w:rsidRPr="008745F3" w:rsidRDefault="008745F3" w:rsidP="008745F3">
      <w:pPr>
        <w:pStyle w:val="Lv01C"/>
        <w:rPr>
          <w:sz w:val="22"/>
          <w:szCs w:val="22"/>
        </w:rPr>
      </w:pPr>
      <w:r w:rsidRPr="008745F3">
        <w:rPr>
          <w:rFonts w:hint="eastAsia"/>
          <w:sz w:val="22"/>
          <w:szCs w:val="22"/>
        </w:rPr>
        <w:t>Fo</w:t>
      </w:r>
      <w:r w:rsidRPr="008745F3">
        <w:rPr>
          <w:sz w:val="22"/>
          <w:szCs w:val="22"/>
        </w:rPr>
        <w:t>rm</w:t>
      </w:r>
      <w:r w:rsidRPr="008745F3">
        <w:rPr>
          <w:rFonts w:hint="eastAsia"/>
          <w:sz w:val="22"/>
          <w:szCs w:val="22"/>
        </w:rPr>
        <w:t>ulate di</w:t>
      </w:r>
      <w:r w:rsidRPr="008745F3">
        <w:rPr>
          <w:sz w:val="22"/>
          <w:szCs w:val="22"/>
        </w:rPr>
        <w:t>ff</w:t>
      </w:r>
      <w:r w:rsidRPr="008745F3">
        <w:rPr>
          <w:rFonts w:hint="eastAsia"/>
          <w:sz w:val="22"/>
          <w:szCs w:val="22"/>
        </w:rPr>
        <w:t xml:space="preserve">erential equations for single </w:t>
      </w:r>
      <w:r w:rsidRPr="008745F3">
        <w:rPr>
          <w:sz w:val="22"/>
          <w:szCs w:val="22"/>
        </w:rPr>
        <w:t>population</w:t>
      </w:r>
      <w:r w:rsidRPr="008745F3">
        <w:rPr>
          <w:rFonts w:eastAsia="SimSun" w:hint="eastAsia"/>
          <w:sz w:val="22"/>
          <w:szCs w:val="22"/>
          <w:lang w:eastAsia="zh-CN"/>
        </w:rPr>
        <w:t>, including</w:t>
      </w:r>
      <w:r w:rsidRPr="008745F3">
        <w:rPr>
          <w:rFonts w:hint="eastAsia"/>
          <w:sz w:val="22"/>
          <w:szCs w:val="22"/>
        </w:rPr>
        <w:t xml:space="preserve"> immigration, </w:t>
      </w:r>
      <w:r w:rsidRPr="008745F3">
        <w:rPr>
          <w:sz w:val="22"/>
          <w:szCs w:val="22"/>
        </w:rPr>
        <w:t>emigration or harvesting.</w:t>
      </w:r>
    </w:p>
    <w:p w:rsidR="008745F3" w:rsidRPr="008745F3" w:rsidRDefault="008745F3" w:rsidP="008745F3">
      <w:pPr>
        <w:pStyle w:val="Lv01C"/>
        <w:rPr>
          <w:sz w:val="22"/>
          <w:szCs w:val="22"/>
        </w:rPr>
      </w:pPr>
      <w:r w:rsidRPr="008745F3">
        <w:rPr>
          <w:rFonts w:hint="eastAsia"/>
          <w:sz w:val="22"/>
          <w:szCs w:val="22"/>
        </w:rPr>
        <w:t xml:space="preserve">Obtain exact </w:t>
      </w:r>
      <w:r w:rsidRPr="008745F3">
        <w:rPr>
          <w:sz w:val="22"/>
          <w:szCs w:val="22"/>
        </w:rPr>
        <w:t>solution</w:t>
      </w:r>
      <w:r w:rsidRPr="008745F3">
        <w:rPr>
          <w:rFonts w:hint="eastAsia"/>
          <w:sz w:val="22"/>
          <w:szCs w:val="22"/>
        </w:rPr>
        <w:t xml:space="preserve"> by solving the differential equatio</w:t>
      </w:r>
      <w:r w:rsidRPr="008745F3">
        <w:rPr>
          <w:sz w:val="22"/>
          <w:szCs w:val="22"/>
        </w:rPr>
        <w:t>n</w:t>
      </w:r>
      <w:r w:rsidRPr="008745F3">
        <w:rPr>
          <w:rFonts w:hint="eastAsia"/>
          <w:sz w:val="22"/>
          <w:szCs w:val="22"/>
        </w:rPr>
        <w:t>.</w:t>
      </w:r>
    </w:p>
    <w:p w:rsidR="008745F3" w:rsidRPr="008745F3" w:rsidRDefault="008745F3" w:rsidP="008745F3">
      <w:pPr>
        <w:pStyle w:val="Lv01C"/>
        <w:rPr>
          <w:sz w:val="22"/>
          <w:szCs w:val="22"/>
        </w:rPr>
      </w:pPr>
      <w:r w:rsidRPr="008745F3">
        <w:rPr>
          <w:sz w:val="22"/>
          <w:szCs w:val="22"/>
        </w:rPr>
        <w:t>For simple solution draw general sketches.</w:t>
      </w:r>
    </w:p>
    <w:p w:rsidR="00594166" w:rsidRDefault="00594166" w:rsidP="00594166">
      <w:pPr>
        <w:pStyle w:val="Heading2"/>
      </w:pPr>
      <w:r>
        <w:t>Density-dependent growth</w:t>
      </w:r>
    </w:p>
    <w:p w:rsidR="00594166" w:rsidRDefault="00594166" w:rsidP="00594166">
      <w:pPr>
        <w:pStyle w:val="Heading2"/>
      </w:pPr>
      <w:r>
        <w:t>Limited growth with harvesting</w:t>
      </w:r>
    </w:p>
    <w:p w:rsidR="00594166" w:rsidRDefault="00594166" w:rsidP="00594166">
      <w:pPr>
        <w:pStyle w:val="Heading2"/>
      </w:pPr>
      <w:r>
        <w:t>Case study: anchovy wipe-out</w:t>
      </w:r>
    </w:p>
    <w:p w:rsidR="00594166" w:rsidRDefault="00594166" w:rsidP="00594166">
      <w:pPr>
        <w:pStyle w:val="Heading2"/>
      </w:pPr>
      <w:r>
        <w:t>Case study: how can 2 × 106 birds mean rare?</w:t>
      </w:r>
    </w:p>
    <w:p w:rsidR="00594166" w:rsidRDefault="00594166" w:rsidP="00594166">
      <w:pPr>
        <w:pStyle w:val="Heading2"/>
      </w:pPr>
      <w:r>
        <w:t>Discrete population growth and chaos</w:t>
      </w:r>
    </w:p>
    <w:p w:rsidR="00A30CD1" w:rsidRPr="00A30CD1" w:rsidRDefault="00A30CD1" w:rsidP="00A30CD1">
      <w:pPr>
        <w:pStyle w:val="H3"/>
      </w:pPr>
      <w:r w:rsidRPr="00A30CD1">
        <w:t>Oscillatory growth</w:t>
      </w:r>
    </w:p>
    <w:p w:rsidR="00A30CD1" w:rsidRDefault="00A30CD1" w:rsidP="00A30CD1">
      <w:pPr>
        <w:pStyle w:val="Con2C3"/>
      </w:pPr>
      <w:r>
        <w:t xml:space="preserve">When the intrinsic reproduction rate is </w:t>
      </w:r>
      <w:r w:rsidRPr="00A30CD1">
        <w:rPr>
          <w:noProof/>
        </w:rPr>
        <w:t>incre</w:t>
      </w:r>
      <w:r>
        <w:rPr>
          <w:noProof/>
        </w:rPr>
        <w:t>a</w:t>
      </w:r>
      <w:r w:rsidRPr="00A30CD1">
        <w:rPr>
          <w:noProof/>
        </w:rPr>
        <w:t>s</w:t>
      </w:r>
      <w:r w:rsidRPr="00A30CD1">
        <w:rPr>
          <w:noProof/>
        </w:rPr>
        <w:t>ed</w:t>
      </w:r>
      <w:r>
        <w:t xml:space="preserve"> further so that r &gt; 1 it </w:t>
      </w:r>
      <w:r w:rsidRPr="00A30CD1">
        <w:rPr>
          <w:noProof/>
        </w:rPr>
        <w:t>becom</w:t>
      </w:r>
      <w:r>
        <w:rPr>
          <w:noProof/>
        </w:rPr>
        <w:t>es</w:t>
      </w:r>
      <w:r>
        <w:t xml:space="preserve"> </w:t>
      </w:r>
      <w:r w:rsidRPr="00A30CD1">
        <w:rPr>
          <w:noProof/>
        </w:rPr>
        <w:t>po</w:t>
      </w:r>
      <w:r>
        <w:rPr>
          <w:noProof/>
        </w:rPr>
        <w:t>s</w:t>
      </w:r>
      <w:r w:rsidRPr="00A30CD1">
        <w:rPr>
          <w:noProof/>
        </w:rPr>
        <w:t>sible</w:t>
      </w:r>
      <w:r>
        <w:t xml:space="preserve"> </w:t>
      </w:r>
      <w:r>
        <w:rPr>
          <w:rFonts w:hint="eastAsia"/>
        </w:rPr>
        <w:t xml:space="preserve">for the population to increase above the </w:t>
      </w:r>
      <w:r>
        <w:t>carry</w:t>
      </w:r>
      <w:r>
        <w:rPr>
          <w:rFonts w:hint="eastAsia"/>
        </w:rPr>
        <w:t>ing capacity, but in the iteration it then</w:t>
      </w:r>
      <w:r>
        <w:rPr>
          <w:rFonts w:hint="eastAsia"/>
        </w:rPr>
        <w:t xml:space="preserve"> </w:t>
      </w:r>
      <w:r>
        <w:t>falls below K</w:t>
      </w:r>
      <w:r>
        <w:t>.</w:t>
      </w:r>
    </w:p>
    <w:p w:rsidR="00A30CD1" w:rsidRDefault="00A30CD1" w:rsidP="00A30CD1">
      <w:pPr>
        <w:pStyle w:val="Con2C3"/>
        <w:rPr>
          <w:rFonts w:hint="eastAsia"/>
        </w:rPr>
      </w:pPr>
      <w:r>
        <w:t>A damped oscillation results, where the oscillations become sma</w:t>
      </w:r>
      <w:r>
        <w:t>ller</w:t>
      </w:r>
      <w:r>
        <w:t xml:space="preserve"> with</w:t>
      </w:r>
      <w:r>
        <w:t xml:space="preserve"> </w:t>
      </w:r>
      <w:r>
        <w:rPr>
          <w:rFonts w:hint="eastAsia"/>
        </w:rPr>
        <w:t>tim</w:t>
      </w:r>
      <w:r>
        <w:rPr>
          <w:rFonts w:eastAsia="SimSun"/>
          <w:lang w:eastAsia="zh-CN"/>
        </w:rPr>
        <w:t xml:space="preserve">e, as seen </w:t>
      </w:r>
      <w:r>
        <w:rPr>
          <w:rFonts w:hint="eastAsia"/>
        </w:rPr>
        <w:t>in Figure 3.10</w:t>
      </w:r>
      <w:r>
        <w:rPr>
          <w:rFonts w:hint="eastAsia"/>
        </w:rPr>
        <w:t>.</w:t>
      </w:r>
    </w:p>
    <w:p w:rsidR="00A30CD1" w:rsidRDefault="00A30CD1" w:rsidP="00A30CD1">
      <w:pPr>
        <w:pStyle w:val="Con2C3"/>
      </w:pPr>
      <w:r>
        <w:rPr>
          <w:rFonts w:hint="eastAsia"/>
        </w:rPr>
        <w:t>As r increases the amplitude of these damped oscillations</w:t>
      </w:r>
      <w:r>
        <w:rPr>
          <w:rFonts w:hint="eastAsia"/>
        </w:rPr>
        <w:t xml:space="preserve"> </w:t>
      </w:r>
      <w:r>
        <w:rPr>
          <w:noProof/>
        </w:rPr>
        <w:t>in</w:t>
      </w:r>
      <w:r w:rsidRPr="00A30CD1">
        <w:rPr>
          <w:noProof/>
        </w:rPr>
        <w:t>creases</w:t>
      </w:r>
      <w:r>
        <w:t>.</w:t>
      </w:r>
    </w:p>
    <w:p w:rsidR="00A30CD1" w:rsidRDefault="00A30CD1" w:rsidP="00A30CD1">
      <w:pPr>
        <w:pStyle w:val="Con2C3"/>
      </w:pPr>
    </w:p>
    <w:p w:rsidR="00A30CD1" w:rsidRDefault="00A30CD1" w:rsidP="00A30CD1">
      <w:pPr>
        <w:pStyle w:val="Con2C3"/>
        <w:rPr>
          <w:rFonts w:hint="eastAsia"/>
        </w:rPr>
      </w:pPr>
      <w:r>
        <w:rPr>
          <w:rFonts w:hint="eastAsia"/>
        </w:rPr>
        <w:t xml:space="preserve">Once the population is above the </w:t>
      </w:r>
      <w:r>
        <w:rPr>
          <w:rFonts w:eastAsia="SimSun" w:hint="eastAsia"/>
          <w:lang w:eastAsia="zh-CN"/>
        </w:rPr>
        <w:t>c</w:t>
      </w:r>
      <w:r>
        <w:rPr>
          <w:rFonts w:eastAsia="SimSun"/>
          <w:lang w:eastAsia="zh-CN"/>
        </w:rPr>
        <w:t xml:space="preserve">arrying capacity </w:t>
      </w:r>
      <w:r>
        <w:rPr>
          <w:rFonts w:hint="eastAsia"/>
        </w:rPr>
        <w:t xml:space="preserve">K the reproduction </w:t>
      </w:r>
      <w:r w:rsidRPr="00111B5E">
        <w:rPr>
          <w:rFonts w:hint="eastAsia"/>
          <w:noProof/>
        </w:rPr>
        <w:t>rate r</w:t>
      </w:r>
      <w:r>
        <w:rPr>
          <w:rFonts w:hint="eastAsia"/>
        </w:rPr>
        <w:t>(Xn) now</w:t>
      </w:r>
      <w:r>
        <w:rPr>
          <w:rFonts w:hint="eastAsia"/>
        </w:rPr>
        <w:t xml:space="preserve"> is ne</w:t>
      </w:r>
      <w:r>
        <w:t>gat</w:t>
      </w:r>
      <w:r>
        <w:rPr>
          <w:rFonts w:hint="eastAsia"/>
        </w:rPr>
        <w:t>ive (co</w:t>
      </w:r>
      <w:r>
        <w:t>rres</w:t>
      </w:r>
      <w:r>
        <w:rPr>
          <w:rFonts w:hint="eastAsia"/>
        </w:rPr>
        <w:t>ponding to the death rate being higher than the bi</w:t>
      </w:r>
      <w:r>
        <w:t>rth</w:t>
      </w:r>
      <w:r>
        <w:rPr>
          <w:rFonts w:hint="eastAsia"/>
        </w:rPr>
        <w:t xml:space="preserve"> rate)</w:t>
      </w:r>
      <w:r>
        <w:rPr>
          <w:rFonts w:hint="eastAsia"/>
        </w:rPr>
        <w:t>.</w:t>
      </w:r>
    </w:p>
    <w:p w:rsidR="00A30CD1" w:rsidRDefault="00A30CD1" w:rsidP="00A30CD1">
      <w:pPr>
        <w:pStyle w:val="Con2C3"/>
        <w:rPr>
          <w:rFonts w:hint="eastAsia"/>
        </w:rPr>
      </w:pPr>
      <w:r>
        <w:rPr>
          <w:rFonts w:hint="eastAsia"/>
        </w:rPr>
        <w:t>Thus the</w:t>
      </w:r>
      <w:r>
        <w:rPr>
          <w:rFonts w:hint="eastAsia"/>
        </w:rPr>
        <w:t xml:space="preserve"> </w:t>
      </w:r>
      <w:r>
        <w:rPr>
          <w:rFonts w:hint="eastAsia"/>
        </w:rPr>
        <w:t>next br</w:t>
      </w:r>
      <w:r>
        <w:t>eeding season</w:t>
      </w:r>
      <w:r>
        <w:rPr>
          <w:rFonts w:hint="eastAsia"/>
        </w:rPr>
        <w:t xml:space="preserve"> on the population drops below the </w:t>
      </w:r>
      <w:r>
        <w:rPr>
          <w:rFonts w:eastAsia="SimSun" w:hint="eastAsia"/>
          <w:lang w:eastAsia="zh-CN"/>
        </w:rPr>
        <w:t>c</w:t>
      </w:r>
      <w:r>
        <w:rPr>
          <w:rFonts w:eastAsia="SimSun"/>
          <w:lang w:eastAsia="zh-CN"/>
        </w:rPr>
        <w:t>arrying</w:t>
      </w:r>
      <w:r>
        <w:rPr>
          <w:rFonts w:hint="eastAsia"/>
        </w:rPr>
        <w:t xml:space="preserve"> capacity</w:t>
      </w:r>
      <w:r>
        <w:rPr>
          <w:rFonts w:hint="eastAsia"/>
        </w:rPr>
        <w:t>.</w:t>
      </w:r>
    </w:p>
    <w:p w:rsidR="00A30CD1" w:rsidRDefault="00A30CD1" w:rsidP="00A30CD1">
      <w:pPr>
        <w:pStyle w:val="Con2C3"/>
        <w:rPr>
          <w:rFonts w:hint="eastAsia"/>
        </w:rPr>
      </w:pPr>
      <w:r>
        <w:rPr>
          <w:rFonts w:hint="eastAsia"/>
        </w:rPr>
        <w:t>In the continuous</w:t>
      </w:r>
      <w:r>
        <w:rPr>
          <w:rFonts w:hint="eastAsia"/>
        </w:rPr>
        <w:t xml:space="preserve"> </w:t>
      </w:r>
      <w:r>
        <w:rPr>
          <w:rFonts w:hint="eastAsia"/>
        </w:rPr>
        <w:t>model the r</w:t>
      </w:r>
      <w:r>
        <w:rPr>
          <w:rFonts w:hint="eastAsia"/>
        </w:rPr>
        <w:t xml:space="preserve">eproduction rate changed </w:t>
      </w:r>
      <w:r w:rsidRPr="00A30CD1">
        <w:rPr>
          <w:rFonts w:hint="eastAsia"/>
          <w:noProof/>
        </w:rPr>
        <w:t>instan</w:t>
      </w:r>
      <w:r w:rsidRPr="00A30CD1">
        <w:rPr>
          <w:noProof/>
        </w:rPr>
        <w:t>t</w:t>
      </w:r>
      <w:r w:rsidRPr="00A30CD1">
        <w:rPr>
          <w:rFonts w:eastAsia="SimSun" w:hint="eastAsia"/>
          <w:noProof/>
          <w:lang w:eastAsia="zh-CN"/>
        </w:rPr>
        <w:t>a</w:t>
      </w:r>
      <w:r w:rsidRPr="00A30CD1">
        <w:rPr>
          <w:rFonts w:eastAsia="SimSun"/>
          <w:noProof/>
          <w:lang w:eastAsia="zh-CN"/>
        </w:rPr>
        <w:t>neou</w:t>
      </w:r>
      <w:r w:rsidRPr="00A30CD1">
        <w:rPr>
          <w:rFonts w:hint="eastAsia"/>
          <w:noProof/>
        </w:rPr>
        <w:t>sly</w:t>
      </w:r>
      <w:r>
        <w:rPr>
          <w:rFonts w:hint="eastAsia"/>
        </w:rPr>
        <w:t>; with the discrete model, however,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there is a delay of one </w:t>
      </w:r>
      <w:r w:rsidRPr="00111B5E">
        <w:rPr>
          <w:rFonts w:hint="eastAsia"/>
          <w:noProof/>
        </w:rPr>
        <w:t>br</w:t>
      </w:r>
      <w:r>
        <w:rPr>
          <w:rFonts w:eastAsia="SimSun" w:hint="eastAsia"/>
          <w:lang w:eastAsia="zh-CN"/>
        </w:rPr>
        <w:t>e</w:t>
      </w:r>
      <w:r>
        <w:rPr>
          <w:rFonts w:eastAsia="SimSun"/>
          <w:lang w:eastAsia="zh-CN"/>
        </w:rPr>
        <w:t>eding</w:t>
      </w:r>
      <w:r w:rsidRPr="00A30CD1">
        <w:rPr>
          <w:rFonts w:eastAsia="SimSun"/>
          <w:noProof/>
          <w:lang w:eastAsia="zh-CN"/>
        </w:rPr>
        <w:t xml:space="preserve"> </w:t>
      </w:r>
      <w:r w:rsidRPr="00A30CD1">
        <w:rPr>
          <w:rFonts w:hint="eastAsia"/>
          <w:noProof/>
        </w:rPr>
        <w:t>se</w:t>
      </w:r>
      <w:r>
        <w:rPr>
          <w:noProof/>
        </w:rPr>
        <w:t>ason</w:t>
      </w:r>
      <w:r>
        <w:rPr>
          <w:rFonts w:hint="eastAsia"/>
        </w:rPr>
        <w:t xml:space="preserve"> before the reproduction rate can adjust to the</w:t>
      </w:r>
      <w:r>
        <w:rPr>
          <w:rFonts w:hint="eastAsia"/>
        </w:rPr>
        <w:t xml:space="preserve"> </w:t>
      </w:r>
      <w:r>
        <w:rPr>
          <w:rFonts w:hint="eastAsia"/>
        </w:rPr>
        <w:t>change in population</w:t>
      </w:r>
      <w:r>
        <w:rPr>
          <w:rFonts w:hint="eastAsia"/>
        </w:rPr>
        <w:t>.</w:t>
      </w:r>
    </w:p>
    <w:p w:rsidR="00A30CD1" w:rsidRDefault="00A30CD1" w:rsidP="00A30CD1">
      <w:pPr>
        <w:pStyle w:val="Con2C3"/>
      </w:pPr>
      <w:r>
        <w:rPr>
          <w:rFonts w:hint="eastAsia"/>
        </w:rPr>
        <w:t>This is why it is possible for the pop</w:t>
      </w:r>
      <w:r>
        <w:t>ulation to</w:t>
      </w:r>
      <w:r>
        <w:rPr>
          <w:rFonts w:hint="eastAsia"/>
        </w:rPr>
        <w:t xml:space="preserve"> jump above the</w:t>
      </w:r>
      <w:r>
        <w:rPr>
          <w:rFonts w:hint="eastAsia"/>
        </w:rPr>
        <w:t xml:space="preserve"> </w:t>
      </w:r>
      <w:r>
        <w:t>carrying cap</w:t>
      </w:r>
      <w:r>
        <w:t>ac</w:t>
      </w:r>
      <w:r w:rsidRPr="00111B5E">
        <w:rPr>
          <w:noProof/>
        </w:rPr>
        <w:t>ity</w:t>
      </w:r>
      <w:r>
        <w:t xml:space="preserve"> in the discrete model, which is not the in the continuous model.</w:t>
      </w:r>
    </w:p>
    <w:p w:rsidR="00111B5E" w:rsidRDefault="00111B5E" w:rsidP="00A30CD1">
      <w:pPr>
        <w:pStyle w:val="Con2C3"/>
      </w:pPr>
    </w:p>
    <w:p w:rsidR="00111B5E" w:rsidRDefault="00111B5E" w:rsidP="00111B5E">
      <w:pPr>
        <w:pStyle w:val="Con2C3"/>
      </w:pPr>
      <w:r>
        <w:rPr>
          <w:rFonts w:hint="eastAsia"/>
        </w:rPr>
        <w:t>As we increase r further (</w:t>
      </w:r>
      <w:r>
        <w:rPr>
          <w:rFonts w:eastAsia="SimSun" w:hint="eastAsia"/>
          <w:lang w:eastAsia="zh-CN"/>
        </w:rPr>
        <w:t>s</w:t>
      </w:r>
      <w:r>
        <w:rPr>
          <w:rFonts w:eastAsia="SimSun"/>
          <w:lang w:eastAsia="zh-CN"/>
        </w:rPr>
        <w:t>ee</w:t>
      </w:r>
      <w:r>
        <w:rPr>
          <w:rFonts w:hint="eastAsia"/>
        </w:rPr>
        <w:t xml:space="preserve"> Figure 3.10), for r = 2.2 the population is again </w:t>
      </w:r>
      <w:r>
        <w:t>os</w:t>
      </w:r>
      <w:r>
        <w:rPr>
          <w:rFonts w:hint="eastAsia"/>
        </w:rPr>
        <w:t>cillating</w:t>
      </w:r>
      <w:r>
        <w:rPr>
          <w:rFonts w:hint="eastAsia"/>
        </w:rPr>
        <w:t xml:space="preserve"> </w:t>
      </w:r>
      <w:r>
        <w:t>about the carrying capacity, but the amplitude of the oscillations appe</w:t>
      </w:r>
      <w:r>
        <w:t>ars</w:t>
      </w:r>
      <w:r>
        <w:t xml:space="preserve"> to be constant</w:t>
      </w:r>
      <w:r>
        <w:t>.</w:t>
      </w:r>
    </w:p>
    <w:p w:rsidR="00111B5E" w:rsidRDefault="00111B5E" w:rsidP="00111B5E">
      <w:pPr>
        <w:pStyle w:val="Con2C3"/>
        <w:rPr>
          <w:rFonts w:hint="eastAsia"/>
        </w:rPr>
      </w:pPr>
      <w:r>
        <w:rPr>
          <w:rFonts w:hint="eastAsia"/>
        </w:rPr>
        <w:t xml:space="preserve">We call this oscillation a 2-cycle since the population size is repeated every second </w:t>
      </w:r>
      <w:r>
        <w:rPr>
          <w:rFonts w:eastAsia="SimSun" w:hint="eastAsia"/>
          <w:lang w:eastAsia="zh-CN"/>
        </w:rPr>
        <w:t>b</w:t>
      </w:r>
      <w:r>
        <w:rPr>
          <w:rFonts w:eastAsia="SimSun"/>
          <w:lang w:eastAsia="zh-CN"/>
        </w:rPr>
        <w:t>reed</w:t>
      </w:r>
      <w:r>
        <w:rPr>
          <w:rFonts w:hint="eastAsia"/>
        </w:rPr>
        <w:t>ing</w:t>
      </w:r>
      <w:r>
        <w:rPr>
          <w:rFonts w:hint="eastAsia"/>
        </w:rPr>
        <w:t xml:space="preserve"> </w:t>
      </w:r>
      <w:r>
        <w:rPr>
          <w:rFonts w:hint="eastAsia"/>
        </w:rPr>
        <w:t>cycle once the initial tr</w:t>
      </w:r>
      <w:r>
        <w:t>an</w:t>
      </w:r>
      <w:r>
        <w:rPr>
          <w:rFonts w:hint="eastAsia"/>
        </w:rPr>
        <w:t>sients have died out</w:t>
      </w:r>
      <w:r>
        <w:rPr>
          <w:rFonts w:hint="eastAsia"/>
        </w:rPr>
        <w:t>.</w:t>
      </w:r>
    </w:p>
    <w:p w:rsidR="00111B5E" w:rsidRDefault="00111B5E" w:rsidP="00111B5E">
      <w:pPr>
        <w:pStyle w:val="Con2C3"/>
      </w:pPr>
      <w:r>
        <w:rPr>
          <w:rFonts w:hint="eastAsia"/>
        </w:rPr>
        <w:t>As r in</w:t>
      </w:r>
      <w:r>
        <w:t>crease</w:t>
      </w:r>
      <w:r>
        <w:rPr>
          <w:rFonts w:hint="eastAsia"/>
        </w:rPr>
        <w:t xml:space="preserve"> further</w:t>
      </w:r>
      <w:r>
        <w:t>,</w:t>
      </w:r>
      <w:r>
        <w:rPr>
          <w:rFonts w:hint="eastAsia"/>
        </w:rPr>
        <w:t xml:space="preserve"> the </w:t>
      </w:r>
      <w:r>
        <w:t>amp</w:t>
      </w:r>
      <w:r>
        <w:rPr>
          <w:rFonts w:hint="eastAsia"/>
        </w:rPr>
        <w:t>litude of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>
        <w:t>oscillation</w:t>
      </w:r>
      <w:r>
        <w:rPr>
          <w:rFonts w:hint="eastAsia"/>
        </w:rPr>
        <w:t xml:space="preserve"> incre</w:t>
      </w:r>
      <w:r>
        <w:t>ases.</w:t>
      </w:r>
    </w:p>
    <w:p w:rsidR="00111B5E" w:rsidRDefault="00111B5E" w:rsidP="00111B5E">
      <w:pPr>
        <w:pStyle w:val="Con2C3"/>
        <w:rPr>
          <w:rFonts w:hint="eastAsia"/>
        </w:rPr>
      </w:pPr>
      <w:r>
        <w:t>I</w:t>
      </w:r>
      <w:r>
        <w:rPr>
          <w:rFonts w:hint="eastAsia"/>
        </w:rPr>
        <w:t>t</w:t>
      </w:r>
      <w:r>
        <w:t xml:space="preserve"> </w:t>
      </w:r>
      <w:r>
        <w:rPr>
          <w:rFonts w:eastAsia="SimSun" w:hint="eastAsia"/>
          <w:lang w:eastAsia="zh-CN"/>
        </w:rPr>
        <w:t>i</w:t>
      </w:r>
      <w:r>
        <w:rPr>
          <w:rFonts w:eastAsia="SimSun"/>
          <w:lang w:eastAsia="zh-CN"/>
        </w:rPr>
        <w:t>s</w:t>
      </w:r>
      <w:r>
        <w:rPr>
          <w:rFonts w:hint="eastAsia"/>
        </w:rPr>
        <w:t xml:space="preserve"> po</w:t>
      </w:r>
      <w:r>
        <w:t>ss</w:t>
      </w:r>
      <w:r>
        <w:rPr>
          <w:rFonts w:hint="eastAsia"/>
        </w:rPr>
        <w:t>ible to prove</w:t>
      </w:r>
      <w:r>
        <w:t xml:space="preserve">, using the </w:t>
      </w:r>
      <w:r>
        <w:rPr>
          <w:rFonts w:hint="eastAsia"/>
        </w:rPr>
        <w:t xml:space="preserve">difference </w:t>
      </w:r>
      <w:r>
        <w:t>equ</w:t>
      </w:r>
      <w:r>
        <w:rPr>
          <w:rFonts w:hint="eastAsia"/>
        </w:rPr>
        <w:t>ation (3.19), that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stable 2-cycles persist if </w:t>
      </w:r>
      <w:r>
        <w:t xml:space="preserve">2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r </w:t>
      </w:r>
      <w:r>
        <w:rPr>
          <w:rFonts w:hint="eastAsia"/>
        </w:rPr>
        <w:t>&lt; 2.4</w:t>
      </w:r>
      <w:r>
        <w:rPr>
          <w:rFonts w:hint="eastAsia"/>
        </w:rPr>
        <w:t>.</w:t>
      </w:r>
    </w:p>
    <w:p w:rsidR="00111B5E" w:rsidRDefault="00111B5E" w:rsidP="00111B5E">
      <w:pPr>
        <w:pStyle w:val="Con2C3"/>
        <w:rPr>
          <w:rFonts w:hint="eastAsia"/>
        </w:rPr>
      </w:pPr>
      <w:r>
        <w:rPr>
          <w:rFonts w:hint="eastAsia"/>
        </w:rPr>
        <w:t xml:space="preserve">This </w:t>
      </w:r>
      <w:r>
        <w:t>ill</w:t>
      </w:r>
      <w:r>
        <w:rPr>
          <w:rFonts w:hint="eastAsia"/>
        </w:rPr>
        <w:t>ustrat</w:t>
      </w:r>
      <w:r>
        <w:t>es</w:t>
      </w:r>
      <w:r>
        <w:rPr>
          <w:rFonts w:hint="eastAsia"/>
        </w:rPr>
        <w:t xml:space="preserve"> </w:t>
      </w:r>
      <w:r>
        <w:t>an increasingly</w:t>
      </w:r>
      <w:r>
        <w:rPr>
          <w:rFonts w:hint="eastAsia"/>
        </w:rPr>
        <w:t xml:space="preserve"> common </w:t>
      </w:r>
      <w:r>
        <w:t>approach</w:t>
      </w:r>
      <w:r>
        <w:rPr>
          <w:rFonts w:hint="eastAsia"/>
        </w:rPr>
        <w:t xml:space="preserve"> </w:t>
      </w:r>
      <w:r>
        <w:rPr>
          <w:rFonts w:hint="eastAsia"/>
        </w:rPr>
        <w:t>in mathematics, where computer experiments su</w:t>
      </w:r>
      <w:r>
        <w:t>ggest</w:t>
      </w:r>
      <w:r>
        <w:rPr>
          <w:rFonts w:hint="eastAsia"/>
        </w:rPr>
        <w:t xml:space="preserve"> results which </w:t>
      </w:r>
      <w:r>
        <w:t>are</w:t>
      </w:r>
      <w:r>
        <w:rPr>
          <w:rFonts w:hint="eastAsia"/>
        </w:rPr>
        <w:t xml:space="preserve"> then proved using</w:t>
      </w:r>
      <w:r>
        <w:rPr>
          <w:rFonts w:hint="eastAsia"/>
        </w:rPr>
        <w:t xml:space="preserve"> </w:t>
      </w:r>
      <w:r>
        <w:rPr>
          <w:rFonts w:hint="eastAsia"/>
        </w:rPr>
        <w:t>analysis</w:t>
      </w:r>
      <w:r>
        <w:rPr>
          <w:rFonts w:hint="eastAsia"/>
        </w:rPr>
        <w:t>.</w:t>
      </w:r>
    </w:p>
    <w:p w:rsidR="00111B5E" w:rsidRDefault="00111B5E" w:rsidP="00111B5E">
      <w:pPr>
        <w:pStyle w:val="Con2C3"/>
      </w:pPr>
      <w:r>
        <w:rPr>
          <w:rFonts w:hint="eastAsia"/>
        </w:rPr>
        <w:t xml:space="preserve">Somewhere between r = </w:t>
      </w:r>
      <w:r>
        <w:t>2</w:t>
      </w:r>
      <w:r>
        <w:rPr>
          <w:rFonts w:hint="eastAsia"/>
        </w:rPr>
        <w:t>.4</w:t>
      </w:r>
      <w:r>
        <w:rPr>
          <w:rFonts w:eastAsia="SimSun"/>
          <w:lang w:eastAsia="zh-CN"/>
        </w:rPr>
        <w:t xml:space="preserve"> and </w:t>
      </w:r>
      <w:r>
        <w:rPr>
          <w:rFonts w:hint="eastAsia"/>
        </w:rPr>
        <w:t>r = 2.5 the 2-cydes become unstable.</w:t>
      </w:r>
    </w:p>
    <w:p w:rsidR="00380D81" w:rsidRDefault="00380D81" w:rsidP="00111B5E">
      <w:pPr>
        <w:pStyle w:val="Con2C3"/>
      </w:pPr>
    </w:p>
    <w:p w:rsidR="00380D81" w:rsidRDefault="00380D81">
      <w:pPr>
        <w:widowControl/>
        <w:rPr>
          <w:rFonts w:ascii="Times New Roman" w:hAnsi="Times New Roman" w:cs="Times New Roman"/>
          <w:sz w:val="22"/>
        </w:rPr>
      </w:pPr>
      <w:r>
        <w:br w:type="page"/>
      </w:r>
    </w:p>
    <w:p w:rsidR="00380D81" w:rsidRDefault="00380D81" w:rsidP="00380D81">
      <w:pPr>
        <w:pStyle w:val="H3"/>
      </w:pPr>
      <w:r>
        <w:lastRenderedPageBreak/>
        <w:t>Period doubling and ch</w:t>
      </w:r>
      <w:r>
        <w:t>otic growth</w:t>
      </w:r>
    </w:p>
    <w:p w:rsidR="00380D81" w:rsidRDefault="00380D81" w:rsidP="00380D81">
      <w:pPr>
        <w:pStyle w:val="Con2C3"/>
      </w:pPr>
      <w:r>
        <w:t>Again, the trend here is for the amplitude of</w:t>
      </w:r>
      <w:r>
        <w:t xml:space="preserve"> </w:t>
      </w:r>
      <w:r>
        <w:t>the 2-cycles to increase but they do not increase</w:t>
      </w:r>
      <w:r>
        <w:t xml:space="preserve"> </w:t>
      </w:r>
      <w:r>
        <w:t>indefinitely</w:t>
      </w:r>
      <w:r>
        <w:t>.</w:t>
      </w:r>
    </w:p>
    <w:p w:rsidR="00380D81" w:rsidRDefault="00380D81" w:rsidP="00380D81">
      <w:pPr>
        <w:pStyle w:val="Con2C3"/>
      </w:pPr>
      <w:r>
        <w:t>We see from Figure 3.11 that the 2-cycle has become a 4-cycle by r = 2.5,</w:t>
      </w:r>
      <w:r>
        <w:t xml:space="preserve"> </w:t>
      </w:r>
      <w:r>
        <w:t>where the values repeat themselves every 4 breeding cycles</w:t>
      </w:r>
      <w:r>
        <w:t>.</w:t>
      </w:r>
    </w:p>
    <w:p w:rsidR="00380D81" w:rsidRDefault="00380D81" w:rsidP="00380D81">
      <w:pPr>
        <w:pStyle w:val="Con2C3"/>
      </w:pPr>
      <w:r>
        <w:t>As r increases further this</w:t>
      </w:r>
      <w:r>
        <w:t xml:space="preserve"> </w:t>
      </w:r>
      <w:r>
        <w:t>becomes an 8-cycle and then a 16-cycle and so on.</w:t>
      </w:r>
    </w:p>
    <w:p w:rsidR="00380D81" w:rsidRDefault="00380D81" w:rsidP="00380D81">
      <w:pPr>
        <w:pStyle w:val="Con2C3"/>
      </w:pPr>
    </w:p>
    <w:p w:rsidR="00380D81" w:rsidRDefault="00380D81" w:rsidP="00380D81">
      <w:pPr>
        <w:pStyle w:val="Con2C3"/>
      </w:pPr>
      <w:r>
        <w:t xml:space="preserve">When we try 2.6 some entirely new </w:t>
      </w:r>
      <w:r>
        <w:t>behavior</w:t>
      </w:r>
      <w:r>
        <w:t xml:space="preserve"> is observed</w:t>
      </w:r>
      <w:r>
        <w:t>.</w:t>
      </w:r>
    </w:p>
    <w:p w:rsidR="00380D81" w:rsidRDefault="00380D81" w:rsidP="00380D81">
      <w:pPr>
        <w:pStyle w:val="Con2C3"/>
      </w:pPr>
      <w:r>
        <w:t>The population does not</w:t>
      </w:r>
      <w:r>
        <w:t xml:space="preserve"> </w:t>
      </w:r>
      <w:r>
        <w:t xml:space="preserve">grow in ordered cycles but </w:t>
      </w:r>
      <w:r>
        <w:t>see</w:t>
      </w:r>
      <w:r>
        <w:t>ms to change randomly in each breeding period</w:t>
      </w:r>
      <w:r>
        <w:t>.</w:t>
      </w:r>
    </w:p>
    <w:p w:rsidR="00380D81" w:rsidRDefault="00380D81" w:rsidP="00380D81">
      <w:pPr>
        <w:pStyle w:val="Con2C3"/>
      </w:pPr>
      <w:r>
        <w:t>We call this</w:t>
      </w:r>
      <w:r>
        <w:t xml:space="preserve"> </w:t>
      </w:r>
      <w:r>
        <w:t>type of growth chaotic, and it is illustrated in Figure 3.11 for r = 2.7.</w:t>
      </w:r>
    </w:p>
    <w:p w:rsidR="00C03469" w:rsidRDefault="00C03469" w:rsidP="00380D81">
      <w:pPr>
        <w:pStyle w:val="Con2C3"/>
      </w:pPr>
    </w:p>
    <w:p w:rsidR="00C03469" w:rsidRDefault="00C03469" w:rsidP="00C03469">
      <w:pPr>
        <w:pStyle w:val="Con2C3"/>
      </w:pPr>
      <w:r>
        <w:t>Another feature of chaotic growth is that it is very sensitive to a change in the initial</w:t>
      </w:r>
      <w:r>
        <w:t xml:space="preserve"> </w:t>
      </w:r>
      <w:r>
        <w:t>population</w:t>
      </w:r>
      <w:r>
        <w:t>.</w:t>
      </w:r>
    </w:p>
    <w:p w:rsidR="00C03469" w:rsidRDefault="00C03469" w:rsidP="00C03469">
      <w:pPr>
        <w:pStyle w:val="Con2C3"/>
      </w:pPr>
      <w:r>
        <w:t>This feature of chaotic growth is illustrated in Figure 3.12 with two initial</w:t>
      </w:r>
      <w:r>
        <w:t xml:space="preserve"> </w:t>
      </w:r>
      <w:r>
        <w:t>population sizes of 100 and 101.</w:t>
      </w:r>
    </w:p>
    <w:p w:rsidR="00C03469" w:rsidRDefault="00C03469" w:rsidP="00C03469">
      <w:pPr>
        <w:pStyle w:val="Con2C3"/>
      </w:pPr>
      <w:r>
        <w:t>Although the difference between the populations is only 1 initially, after some time they</w:t>
      </w:r>
      <w:r>
        <w:t xml:space="preserve"> </w:t>
      </w:r>
      <w:r>
        <w:t>become very different</w:t>
      </w:r>
      <w:r>
        <w:t>.</w:t>
      </w:r>
    </w:p>
    <w:p w:rsidR="00C03469" w:rsidRDefault="00C03469" w:rsidP="00C03469">
      <w:pPr>
        <w:pStyle w:val="Con2C3"/>
      </w:pPr>
      <w:r>
        <w:t>Both populations increasing and decreasing in a random-like</w:t>
      </w:r>
      <w:r>
        <w:t xml:space="preserve"> </w:t>
      </w:r>
      <w:r w:rsidRPr="00C03469">
        <w:t>pattern but there are significant differences in the graphs.</w:t>
      </w:r>
    </w:p>
    <w:p w:rsidR="00C03469" w:rsidRDefault="00C03469" w:rsidP="00C03469">
      <w:pPr>
        <w:pStyle w:val="Con2C3"/>
      </w:pPr>
    </w:p>
    <w:p w:rsidR="00C03469" w:rsidRDefault="00C03469" w:rsidP="00C03469">
      <w:pPr>
        <w:pStyle w:val="Con2C3"/>
      </w:pPr>
      <w:r>
        <w:t>If we try to plot a similar graph, using initial conditions Xo = 10</w:t>
      </w:r>
      <w:r>
        <w:t>0</w:t>
      </w:r>
      <w:r>
        <w:t>0 Xo = 10</w:t>
      </w:r>
      <w:r>
        <w:t>0</w:t>
      </w:r>
      <w:r>
        <w:t>1 for</w:t>
      </w:r>
      <w:r>
        <w:t xml:space="preserve"> </w:t>
      </w:r>
      <w:r>
        <w:t>any value of</w:t>
      </w:r>
      <w:r>
        <w:t xml:space="preserve"> </w:t>
      </w:r>
      <w:r>
        <w:t>r which gave non-chaotic growth (r &lt; 2.6) , the graphs of</w:t>
      </w:r>
      <w:r>
        <w:t xml:space="preserve"> </w:t>
      </w:r>
      <w:r>
        <w:t>the two populations</w:t>
      </w:r>
      <w:r>
        <w:t xml:space="preserve"> </w:t>
      </w:r>
      <w:r>
        <w:t>become indistinguishable after only a few breeding season</w:t>
      </w:r>
      <w:r>
        <w:t xml:space="preserve">s; </w:t>
      </w:r>
      <w:r>
        <w:t xml:space="preserve"> see exercises, Question 10.</w:t>
      </w:r>
    </w:p>
    <w:p w:rsidR="00C03469" w:rsidRDefault="00C03469" w:rsidP="00C03469">
      <w:pPr>
        <w:pStyle w:val="Con2C3"/>
      </w:pPr>
    </w:p>
    <w:p w:rsidR="00C03469" w:rsidRDefault="00C03469" w:rsidP="00C03469">
      <w:pPr>
        <w:pStyle w:val="Con2C3"/>
        <w:rPr>
          <w:rFonts w:hint="eastAsia"/>
        </w:rPr>
      </w:pPr>
      <w:r w:rsidRPr="00C03469">
        <w:rPr>
          <w:highlight w:val="yellow"/>
        </w:rPr>
        <w:t>The discovery that simple population models like this can give rise to chaotic growth</w:t>
      </w:r>
      <w:r w:rsidRPr="00C03469">
        <w:rPr>
          <w:highlight w:val="yellow"/>
        </w:rPr>
        <w:t xml:space="preserve"> </w:t>
      </w:r>
      <w:r w:rsidRPr="00C03469">
        <w:rPr>
          <w:rFonts w:hint="eastAsia"/>
          <w:highlight w:val="yellow"/>
        </w:rPr>
        <w:t>had an extremely</w:t>
      </w:r>
      <w:r>
        <w:rPr>
          <w:rFonts w:hint="eastAsia"/>
        </w:rPr>
        <w:t xml:space="preserve"> </w:t>
      </w:r>
      <w:r w:rsidRPr="00C03469">
        <w:rPr>
          <w:rFonts w:hint="eastAsia"/>
          <w:highlight w:val="yellow"/>
        </w:rPr>
        <w:t>profound effect</w:t>
      </w:r>
      <w:r w:rsidRPr="00C03469">
        <w:rPr>
          <w:rFonts w:hint="eastAsia"/>
          <w:highlight w:val="yellow"/>
        </w:rPr>
        <w:t>.</w:t>
      </w:r>
    </w:p>
    <w:p w:rsidR="00C03469" w:rsidRDefault="00C03469" w:rsidP="00C03469">
      <w:pPr>
        <w:pStyle w:val="Con2C3"/>
      </w:pPr>
      <w:r>
        <w:rPr>
          <w:rFonts w:hint="eastAsia"/>
        </w:rPr>
        <w:t xml:space="preserve">Previously, when presented with </w:t>
      </w:r>
      <w:r>
        <w:t>records</w:t>
      </w:r>
      <w:r>
        <w:rPr>
          <w:rFonts w:hint="eastAsia"/>
        </w:rPr>
        <w:t xml:space="preserve"> </w:t>
      </w:r>
      <w:r>
        <w:t>of population</w:t>
      </w:r>
      <w:r>
        <w:rPr>
          <w:rFonts w:hint="eastAsia"/>
        </w:rPr>
        <w:t xml:space="preserve"> </w:t>
      </w:r>
      <w:r>
        <w:t>growth which seemed to have the population growing in a random manner, it thought</w:t>
      </w:r>
      <w:r>
        <w:t xml:space="preserve"> </w:t>
      </w:r>
      <w:r>
        <w:t>that this due to some external factor such as climate, environment, etc</w:t>
      </w:r>
      <w:r>
        <w:t>.</w:t>
      </w:r>
    </w:p>
    <w:p w:rsidR="00C03469" w:rsidRDefault="00C03469" w:rsidP="00C03469">
      <w:pPr>
        <w:pStyle w:val="Con2C3"/>
      </w:pPr>
      <w:r>
        <w:t>Now, however,</w:t>
      </w:r>
      <w:r>
        <w:t xml:space="preserve"> </w:t>
      </w:r>
      <w:r>
        <w:t xml:space="preserve">it is known that the random-like </w:t>
      </w:r>
      <w:r>
        <w:t>behavior</w:t>
      </w:r>
      <w:r>
        <w:t xml:space="preserve"> may be a natural feature of the way that</w:t>
      </w:r>
      <w:r>
        <w:t xml:space="preserve"> </w:t>
      </w:r>
      <w:r>
        <w:rPr>
          <w:rFonts w:hint="eastAsia"/>
        </w:rPr>
        <w:t>the population grows</w:t>
      </w:r>
      <w:r>
        <w:rPr>
          <w:rFonts w:hint="eastAsia"/>
        </w:rPr>
        <w:t xml:space="preserve">, that </w:t>
      </w:r>
      <w:r>
        <w:rPr>
          <w:rFonts w:eastAsia="SimSun" w:hint="eastAsia"/>
          <w:lang w:eastAsia="zh-CN"/>
        </w:rPr>
        <w:t>i</w:t>
      </w:r>
      <w:r>
        <w:rPr>
          <w:rFonts w:eastAsia="SimSun"/>
          <w:lang w:eastAsia="zh-CN"/>
        </w:rPr>
        <w:t xml:space="preserve">s, </w:t>
      </w:r>
      <w:r>
        <w:rPr>
          <w:rFonts w:hint="eastAsia"/>
        </w:rPr>
        <w:t>a nonlinear response to a time delay in compensating the</w:t>
      </w:r>
      <w:r>
        <w:rPr>
          <w:rFonts w:hint="eastAsia"/>
        </w:rPr>
        <w:t xml:space="preserve"> </w:t>
      </w:r>
      <w:r>
        <w:t>reproduction rate to count for crowding</w:t>
      </w:r>
      <w:r>
        <w:t>.</w:t>
      </w:r>
    </w:p>
    <w:p w:rsidR="00C03469" w:rsidRPr="00A30CD1" w:rsidRDefault="00C03469" w:rsidP="00C03469">
      <w:pPr>
        <w:pStyle w:val="Con2C3"/>
        <w:rPr>
          <w:rFonts w:hint="eastAsia"/>
        </w:rPr>
      </w:pPr>
      <w:r>
        <w:t xml:space="preserve">(It should be noted here that </w:t>
      </w:r>
      <m:oMath>
        <m:r>
          <m:rPr>
            <m:sty m:val="p"/>
          </m:rPr>
          <w:rPr>
            <w:rFonts w:ascii="Cambria Math" w:hAnsi="Cambria Math"/>
          </w:rPr>
          <m:t>r=β-α</m:t>
        </m:r>
      </m:oMath>
      <w:r>
        <w:t xml:space="preserve"> </w:t>
      </w:r>
      <w:r>
        <w:rPr>
          <w:rFonts w:hint="eastAsia"/>
        </w:rPr>
        <w:t>thus that large values of</w:t>
      </w:r>
      <w:r>
        <w:t xml:space="preserve"> r </w:t>
      </w:r>
      <w:r>
        <w:rPr>
          <w:rFonts w:hint="eastAsia"/>
        </w:rPr>
        <w:t>are only valid for</w:t>
      </w:r>
      <w:r>
        <w:t xml:space="preserve"> cert</w:t>
      </w:r>
      <w:r>
        <w:rPr>
          <w:rFonts w:hint="eastAsia"/>
        </w:rPr>
        <w:t>ain populations.)</w:t>
      </w:r>
    </w:p>
    <w:p w:rsidR="00594166" w:rsidRDefault="00594166" w:rsidP="00594166">
      <w:pPr>
        <w:pStyle w:val="Heading2"/>
      </w:pPr>
      <w:r>
        <w:t>Time-delayed regulation</w:t>
      </w:r>
    </w:p>
    <w:p w:rsidR="00594166" w:rsidRDefault="00594166" w:rsidP="00594166">
      <w:pPr>
        <w:pStyle w:val="Heading2"/>
      </w:pPr>
      <w:r>
        <w:t>Case study: Australian blowflies</w:t>
      </w:r>
    </w:p>
    <w:p w:rsidR="00092849" w:rsidRPr="00092849" w:rsidRDefault="004B717D" w:rsidP="00092849">
      <w:r>
        <w:pict>
          <v:rect id="_x0000_i1027" style="width:0;height:1.5pt" o:hralign="center" o:hrstd="t" o:hr="t" fillcolor="#a0a0a0" stroked="f"/>
        </w:pict>
      </w:r>
    </w:p>
    <w:p w:rsidR="00594166" w:rsidRDefault="00594166" w:rsidP="00594166">
      <w:pPr>
        <w:pStyle w:val="Heading1"/>
      </w:pPr>
      <w:r>
        <w:lastRenderedPageBreak/>
        <w:t>Numerical Solution of Differential Equations</w:t>
      </w:r>
    </w:p>
    <w:p w:rsidR="00594166" w:rsidRDefault="00594166" w:rsidP="00594166">
      <w:pPr>
        <w:pStyle w:val="Heading2"/>
      </w:pPr>
      <w:r>
        <w:t>Introduction</w:t>
      </w:r>
    </w:p>
    <w:p w:rsidR="00594166" w:rsidRDefault="00594166" w:rsidP="00594166">
      <w:pPr>
        <w:pStyle w:val="Heading2"/>
      </w:pPr>
      <w:r>
        <w:t>Basic numerical schemes</w:t>
      </w:r>
    </w:p>
    <w:p w:rsidR="00594166" w:rsidRDefault="00594166" w:rsidP="00594166">
      <w:pPr>
        <w:pStyle w:val="Heading2"/>
      </w:pPr>
      <w:r>
        <w:t>Computer implementation using Maple and MATLAB</w:t>
      </w:r>
    </w:p>
    <w:p w:rsidR="00092849" w:rsidRPr="00092849" w:rsidRDefault="00594166" w:rsidP="009D316D">
      <w:pPr>
        <w:pStyle w:val="Heading2"/>
      </w:pPr>
      <w:r>
        <w:t>Instability</w:t>
      </w:r>
    </w:p>
    <w:p w:rsidR="00594166" w:rsidRDefault="00594166" w:rsidP="00594166">
      <w:pPr>
        <w:pStyle w:val="Heading2"/>
      </w:pPr>
      <w:r>
        <w:t>Discussion</w:t>
      </w:r>
    </w:p>
    <w:p w:rsidR="0078100F" w:rsidRDefault="0078100F" w:rsidP="0078100F">
      <w:pPr>
        <w:pStyle w:val="Con2C3"/>
      </w:pPr>
      <w:r>
        <w:t>Su</w:t>
      </w:r>
      <w:r>
        <w:rPr>
          <w:rFonts w:hint="eastAsia"/>
        </w:rPr>
        <w:t xml:space="preserve">mmary </w:t>
      </w:r>
      <w:r>
        <w:t>of</w:t>
      </w:r>
      <w:r>
        <w:rPr>
          <w:rFonts w:hint="eastAsia"/>
        </w:rPr>
        <w:t xml:space="preserve"> skills developed here:</w:t>
      </w:r>
    </w:p>
    <w:p w:rsidR="0078100F" w:rsidRPr="0078100F" w:rsidRDefault="0078100F" w:rsidP="0078100F">
      <w:pPr>
        <w:pStyle w:val="Lv01C"/>
        <w:rPr>
          <w:sz w:val="22"/>
        </w:rPr>
      </w:pPr>
      <w:r w:rsidRPr="0078100F">
        <w:rPr>
          <w:sz w:val="22"/>
        </w:rPr>
        <w:t>Und</w:t>
      </w:r>
      <w:r>
        <w:rPr>
          <w:sz w:val="22"/>
        </w:rPr>
        <w:t>erstand the general principles of</w:t>
      </w:r>
      <w:r w:rsidRPr="0078100F">
        <w:rPr>
          <w:sz w:val="22"/>
        </w:rPr>
        <w:t xml:space="preserve"> applying numerical methods, and how the process contributes towa</w:t>
      </w:r>
      <w:r>
        <w:rPr>
          <w:sz w:val="22"/>
        </w:rPr>
        <w:t>rds</w:t>
      </w:r>
      <w:r w:rsidRPr="0078100F">
        <w:rPr>
          <w:sz w:val="22"/>
        </w:rPr>
        <w:t xml:space="preserve"> generating errors computed solutions.</w:t>
      </w:r>
    </w:p>
    <w:p w:rsidR="0078100F" w:rsidRPr="0078100F" w:rsidRDefault="0078100F" w:rsidP="0078100F">
      <w:pPr>
        <w:pStyle w:val="Lv01C"/>
        <w:rPr>
          <w:sz w:val="22"/>
        </w:rPr>
      </w:pPr>
      <w:r>
        <w:rPr>
          <w:sz w:val="22"/>
        </w:rPr>
        <w:t>Understand the notion of</w:t>
      </w:r>
      <w:r w:rsidRPr="0078100F">
        <w:rPr>
          <w:sz w:val="22"/>
        </w:rPr>
        <w:t xml:space="preserve"> a stable or unstable numerical scheme.</w:t>
      </w:r>
    </w:p>
    <w:p w:rsidR="0078100F" w:rsidRPr="0078100F" w:rsidRDefault="0078100F" w:rsidP="0078100F">
      <w:pPr>
        <w:pStyle w:val="Lv01C"/>
        <w:rPr>
          <w:sz w:val="22"/>
        </w:rPr>
      </w:pPr>
      <w:r w:rsidRPr="0078100F">
        <w:rPr>
          <w:sz w:val="22"/>
        </w:rPr>
        <w:t>Understand the difference bet</w:t>
      </w:r>
      <w:r>
        <w:rPr>
          <w:sz w:val="22"/>
        </w:rPr>
        <w:t>w</w:t>
      </w:r>
      <w:r w:rsidRPr="0078100F">
        <w:rPr>
          <w:sz w:val="22"/>
        </w:rPr>
        <w:t>een an ex</w:t>
      </w:r>
      <w:r>
        <w:rPr>
          <w:sz w:val="22"/>
        </w:rPr>
        <w:t>a</w:t>
      </w:r>
      <w:r w:rsidRPr="0078100F">
        <w:rPr>
          <w:sz w:val="22"/>
        </w:rPr>
        <w:t>ct and an estimated solution.</w:t>
      </w:r>
    </w:p>
    <w:p w:rsidR="0078100F" w:rsidRPr="0078100F" w:rsidRDefault="0078100F" w:rsidP="0078100F">
      <w:pPr>
        <w:pStyle w:val="Lv01C"/>
        <w:rPr>
          <w:sz w:val="22"/>
        </w:rPr>
      </w:pPr>
      <w:r>
        <w:rPr>
          <w:sz w:val="22"/>
        </w:rPr>
        <w:t xml:space="preserve">Know </w:t>
      </w:r>
      <w:r w:rsidRPr="0078100F">
        <w:rPr>
          <w:sz w:val="22"/>
        </w:rPr>
        <w:t>ho</w:t>
      </w:r>
      <w:r>
        <w:rPr>
          <w:sz w:val="22"/>
        </w:rPr>
        <w:t xml:space="preserve">w </w:t>
      </w:r>
      <w:r w:rsidRPr="0078100F">
        <w:rPr>
          <w:sz w:val="22"/>
        </w:rPr>
        <w:t>to choose a numerical scheme offered by Maple.</w:t>
      </w:r>
    </w:p>
    <w:p w:rsidR="00504D7F" w:rsidRPr="00504D7F" w:rsidRDefault="00504D7F" w:rsidP="00504D7F">
      <w:pPr>
        <w:pStyle w:val="Heading2"/>
      </w:pPr>
      <w:r>
        <w:rPr>
          <w:rFonts w:eastAsia="SimSun" w:hint="eastAsia"/>
          <w:lang w:eastAsia="zh-CN"/>
        </w:rPr>
        <w:t>Exercises for Chapter 4</w:t>
      </w:r>
    </w:p>
    <w:p w:rsidR="00092849" w:rsidRPr="00092849" w:rsidRDefault="004B717D" w:rsidP="00092849">
      <w:r>
        <w:pict>
          <v:rect id="_x0000_i1028" style="width:0;height:1.5pt" o:hralign="center" o:hrstd="t" o:hr="t" fillcolor="#a0a0a0" stroked="f"/>
        </w:pict>
      </w:r>
    </w:p>
    <w:p w:rsidR="00594166" w:rsidRDefault="00594166" w:rsidP="00594166">
      <w:pPr>
        <w:pStyle w:val="Heading1"/>
      </w:pPr>
      <w:r>
        <w:t>Interacting Population Models</w:t>
      </w:r>
    </w:p>
    <w:p w:rsidR="00594166" w:rsidRDefault="00594166" w:rsidP="00594166">
      <w:pPr>
        <w:pStyle w:val="Heading2"/>
      </w:pPr>
      <w:r>
        <w:t>Introduction</w:t>
      </w:r>
    </w:p>
    <w:p w:rsidR="00594166" w:rsidRDefault="00594166" w:rsidP="00594166">
      <w:pPr>
        <w:pStyle w:val="Heading2"/>
      </w:pPr>
      <w:r>
        <w:t>An epidemic model for influenza</w:t>
      </w:r>
    </w:p>
    <w:p w:rsidR="00594166" w:rsidRDefault="00594166" w:rsidP="00594166">
      <w:pPr>
        <w:pStyle w:val="Heading2"/>
      </w:pPr>
      <w:r>
        <w:t>Predators and prey</w:t>
      </w:r>
    </w:p>
    <w:p w:rsidR="00594166" w:rsidRDefault="00594166" w:rsidP="00594166">
      <w:pPr>
        <w:pStyle w:val="Heading2"/>
      </w:pPr>
      <w:r>
        <w:t>Case study: Nile Perch catastrophe</w:t>
      </w:r>
    </w:p>
    <w:p w:rsidR="00594166" w:rsidRDefault="00594166" w:rsidP="00594166">
      <w:pPr>
        <w:pStyle w:val="Heading2"/>
      </w:pPr>
      <w:r>
        <w:t>Competing species</w:t>
      </w:r>
    </w:p>
    <w:p w:rsidR="00594166" w:rsidRDefault="00594166" w:rsidP="00594166">
      <w:pPr>
        <w:pStyle w:val="Heading2"/>
      </w:pPr>
      <w:r>
        <w:t>Case study: aggressive protection of lerps and nymphs</w:t>
      </w:r>
    </w:p>
    <w:p w:rsidR="00594166" w:rsidRDefault="00594166" w:rsidP="00594166">
      <w:pPr>
        <w:pStyle w:val="Heading2"/>
      </w:pPr>
      <w:r>
        <w:t>Model of a battle</w:t>
      </w:r>
    </w:p>
    <w:p w:rsidR="00594166" w:rsidRDefault="00594166" w:rsidP="00594166">
      <w:pPr>
        <w:pStyle w:val="Heading2"/>
      </w:pPr>
      <w:r>
        <w:t>Case study: rise and fall of civilizations</w:t>
      </w:r>
    </w:p>
    <w:p w:rsidR="00635788" w:rsidRPr="00635788" w:rsidRDefault="00635788" w:rsidP="00635788">
      <w:pPr>
        <w:pStyle w:val="Heading2"/>
      </w:pPr>
      <w:r>
        <w:rPr>
          <w:rFonts w:eastAsia="SimSun" w:hint="eastAsia"/>
          <w:lang w:eastAsia="zh-CN"/>
        </w:rPr>
        <w:t>Exercise</w:t>
      </w:r>
    </w:p>
    <w:p w:rsidR="00092849" w:rsidRPr="00092849" w:rsidRDefault="004B717D" w:rsidP="00092849">
      <w:r>
        <w:pict>
          <v:rect id="_x0000_i1029" style="width:0;height:1.5pt" o:hralign="center" o:hrstd="t" o:hr="t" fillcolor="#a0a0a0" stroked="f"/>
        </w:pict>
      </w:r>
    </w:p>
    <w:p w:rsidR="00594166" w:rsidRDefault="00594166" w:rsidP="00594166">
      <w:pPr>
        <w:pStyle w:val="Heading1"/>
      </w:pPr>
      <w:r>
        <w:lastRenderedPageBreak/>
        <w:t>Phase-Plane Analysis</w:t>
      </w:r>
    </w:p>
    <w:p w:rsidR="00594166" w:rsidRDefault="00594166" w:rsidP="00594166">
      <w:pPr>
        <w:pStyle w:val="Heading2"/>
      </w:pPr>
      <w:r>
        <w:t>Introduction</w:t>
      </w:r>
    </w:p>
    <w:p w:rsidR="00594166" w:rsidRDefault="00594166" w:rsidP="00594166">
      <w:pPr>
        <w:pStyle w:val="Heading2"/>
      </w:pPr>
      <w:r>
        <w:t>Phase-plane analysis of epidemic model</w:t>
      </w:r>
    </w:p>
    <w:p w:rsidR="00594166" w:rsidRDefault="00594166" w:rsidP="00594166">
      <w:pPr>
        <w:pStyle w:val="Heading2"/>
      </w:pPr>
      <w:r>
        <w:t>Analysis of a battle model</w:t>
      </w:r>
    </w:p>
    <w:p w:rsidR="00594166" w:rsidRDefault="00594166" w:rsidP="00594166">
      <w:pPr>
        <w:pStyle w:val="Heading2"/>
      </w:pPr>
      <w:r>
        <w:t>Analysis of a predator-prey model</w:t>
      </w:r>
    </w:p>
    <w:p w:rsidR="00594166" w:rsidRDefault="00594166" w:rsidP="00594166">
      <w:pPr>
        <w:pStyle w:val="Heading2"/>
      </w:pPr>
      <w:r>
        <w:t>Analysis of competing species models</w:t>
      </w:r>
    </w:p>
    <w:p w:rsidR="00594166" w:rsidRDefault="00594166" w:rsidP="00594166">
      <w:pPr>
        <w:pStyle w:val="Heading2"/>
      </w:pPr>
      <w:r>
        <w:t>The predator-prey model revisited</w:t>
      </w:r>
    </w:p>
    <w:p w:rsidR="00594166" w:rsidRDefault="00594166" w:rsidP="00594166">
      <w:pPr>
        <w:pStyle w:val="Heading2"/>
      </w:pPr>
      <w:r>
        <w:t>Case study: bacteria battle in the gut</w:t>
      </w:r>
    </w:p>
    <w:p w:rsidR="00635788" w:rsidRPr="00635788" w:rsidRDefault="00635788" w:rsidP="00635788">
      <w:pPr>
        <w:pStyle w:val="Heading2"/>
      </w:pPr>
      <w:r>
        <w:rPr>
          <w:rFonts w:eastAsia="SimSun" w:hint="eastAsia"/>
          <w:lang w:eastAsia="zh-CN"/>
        </w:rPr>
        <w:t>Exercise</w:t>
      </w:r>
    </w:p>
    <w:p w:rsidR="00092849" w:rsidRPr="00092849" w:rsidRDefault="004B717D" w:rsidP="00092849">
      <w:r>
        <w:pict>
          <v:rect id="_x0000_i1030" style="width:0;height:1.5pt" o:hralign="center" o:hrstd="t" o:hr="t" fillcolor="#a0a0a0" stroked="f"/>
        </w:pict>
      </w:r>
    </w:p>
    <w:p w:rsidR="00594166" w:rsidRDefault="00594166" w:rsidP="00594166">
      <w:pPr>
        <w:pStyle w:val="Heading1"/>
      </w:pPr>
      <w:r>
        <w:t>Linearization Analysis</w:t>
      </w:r>
    </w:p>
    <w:p w:rsidR="00594166" w:rsidRDefault="00594166" w:rsidP="00594166">
      <w:pPr>
        <w:pStyle w:val="Heading2"/>
      </w:pPr>
      <w:r>
        <w:t>Introduction</w:t>
      </w:r>
    </w:p>
    <w:p w:rsidR="00594166" w:rsidRDefault="00594166" w:rsidP="00594166">
      <w:pPr>
        <w:pStyle w:val="Heading2"/>
      </w:pPr>
      <w:r>
        <w:t>Linear theory</w:t>
      </w:r>
    </w:p>
    <w:p w:rsidR="00594166" w:rsidRDefault="00594166" w:rsidP="00594166">
      <w:pPr>
        <w:pStyle w:val="Heading2"/>
      </w:pPr>
      <w:r>
        <w:t>Applications of linear theory</w:t>
      </w:r>
    </w:p>
    <w:p w:rsidR="00594166" w:rsidRDefault="00594166" w:rsidP="00594166">
      <w:pPr>
        <w:pStyle w:val="Heading2"/>
      </w:pPr>
      <w:r>
        <w:t>Nonlinear theory</w:t>
      </w:r>
    </w:p>
    <w:p w:rsidR="00594166" w:rsidRDefault="00594166" w:rsidP="00594166">
      <w:pPr>
        <w:pStyle w:val="Heading2"/>
      </w:pPr>
      <w:r>
        <w:t>Applications of nonlinear theory</w:t>
      </w:r>
    </w:p>
    <w:p w:rsidR="00635788" w:rsidRPr="00635788" w:rsidRDefault="00635788" w:rsidP="00635788">
      <w:pPr>
        <w:pStyle w:val="Heading2"/>
      </w:pPr>
      <w:r>
        <w:rPr>
          <w:rFonts w:eastAsia="SimSun" w:hint="eastAsia"/>
          <w:lang w:eastAsia="zh-CN"/>
        </w:rPr>
        <w:t>Exercise</w:t>
      </w:r>
    </w:p>
    <w:p w:rsidR="00092849" w:rsidRPr="00092849" w:rsidRDefault="004B717D" w:rsidP="00092849">
      <w:r>
        <w:pict>
          <v:rect id="_x0000_i1031" style="width:0;height:1.5pt" o:hralign="center" o:hrstd="t" o:hr="t" fillcolor="#a0a0a0" stroked="f"/>
        </w:pict>
      </w:r>
    </w:p>
    <w:p w:rsidR="00594166" w:rsidRDefault="00594166" w:rsidP="00594166">
      <w:pPr>
        <w:pStyle w:val="Heading1"/>
      </w:pPr>
      <w:r>
        <w:t>Some Extended Population Models</w:t>
      </w:r>
    </w:p>
    <w:p w:rsidR="00594166" w:rsidRDefault="00594166" w:rsidP="00594166">
      <w:pPr>
        <w:pStyle w:val="Heading2"/>
      </w:pPr>
      <w:r>
        <w:t>Introduction</w:t>
      </w:r>
    </w:p>
    <w:p w:rsidR="00594166" w:rsidRDefault="00594166" w:rsidP="00594166">
      <w:pPr>
        <w:pStyle w:val="Heading2"/>
      </w:pPr>
      <w:r>
        <w:t>Case study: competition, predation, and diversity</w:t>
      </w:r>
    </w:p>
    <w:p w:rsidR="00594166" w:rsidRDefault="00594166" w:rsidP="00594166">
      <w:pPr>
        <w:pStyle w:val="Heading2"/>
      </w:pPr>
      <w:r>
        <w:t>Extended predator-prey model</w:t>
      </w:r>
    </w:p>
    <w:p w:rsidR="00594166" w:rsidRDefault="00594166" w:rsidP="00594166">
      <w:pPr>
        <w:pStyle w:val="Heading2"/>
      </w:pPr>
      <w:r>
        <w:t>Case study: lemming mass suicides?</w:t>
      </w:r>
    </w:p>
    <w:p w:rsidR="00594166" w:rsidRDefault="00594166" w:rsidP="00594166">
      <w:pPr>
        <w:pStyle w:val="Heading2"/>
      </w:pPr>
      <w:r>
        <w:t>Case study: prickly pear meets its moth</w:t>
      </w:r>
    </w:p>
    <w:p w:rsidR="00594166" w:rsidRDefault="00594166" w:rsidP="00594166">
      <w:pPr>
        <w:pStyle w:val="Heading2"/>
      </w:pPr>
      <w:r>
        <w:t>Case study: geese defy mathematical convention</w:t>
      </w:r>
    </w:p>
    <w:p w:rsidR="00594166" w:rsidRDefault="00594166" w:rsidP="00594166">
      <w:pPr>
        <w:pStyle w:val="Heading2"/>
      </w:pPr>
      <w:r>
        <w:t>Case study: possums threaten New Zealand cows</w:t>
      </w:r>
    </w:p>
    <w:p w:rsidR="00635788" w:rsidRPr="00635788" w:rsidRDefault="00635788" w:rsidP="00635788">
      <w:pPr>
        <w:pStyle w:val="Heading2"/>
      </w:pPr>
      <w:r>
        <w:rPr>
          <w:rFonts w:eastAsia="SimSun" w:hint="eastAsia"/>
          <w:lang w:eastAsia="zh-CN"/>
        </w:rPr>
        <w:t>Exercise</w:t>
      </w:r>
    </w:p>
    <w:p w:rsidR="00092849" w:rsidRPr="00092849" w:rsidRDefault="004B717D" w:rsidP="00092849">
      <w:r>
        <w:pict>
          <v:rect id="_x0000_i1032" style="width:0;height:1.5pt" o:hralign="center" o:hrstd="t" o:hr="t" fillcolor="#a0a0a0" stroked="f"/>
        </w:pict>
      </w:r>
    </w:p>
    <w:p w:rsidR="00594166" w:rsidRDefault="00594166" w:rsidP="00594166">
      <w:pPr>
        <w:pStyle w:val="Heading1"/>
      </w:pPr>
      <w:r>
        <w:lastRenderedPageBreak/>
        <w:t>Formulating Basic Heat Models</w:t>
      </w:r>
    </w:p>
    <w:p w:rsidR="00594166" w:rsidRDefault="00594166" w:rsidP="00594166">
      <w:pPr>
        <w:pStyle w:val="Heading2"/>
      </w:pPr>
      <w:r>
        <w:t>Introduction</w:t>
      </w:r>
    </w:p>
    <w:p w:rsidR="00594166" w:rsidRDefault="00594166" w:rsidP="00594166">
      <w:pPr>
        <w:pStyle w:val="Heading2"/>
      </w:pPr>
      <w:r>
        <w:t>Some basic physical laws</w:t>
      </w:r>
    </w:p>
    <w:p w:rsidR="00594166" w:rsidRDefault="00594166" w:rsidP="00594166">
      <w:pPr>
        <w:pStyle w:val="Heading2"/>
      </w:pPr>
      <w:r>
        <w:t>Model for a hot water heater</w:t>
      </w:r>
    </w:p>
    <w:p w:rsidR="00594166" w:rsidRDefault="00594166" w:rsidP="00594166">
      <w:pPr>
        <w:pStyle w:val="Heading2"/>
      </w:pPr>
      <w:r>
        <w:t>Heat conduction and Fourier’s law</w:t>
      </w:r>
    </w:p>
    <w:p w:rsidR="00594166" w:rsidRDefault="00594166" w:rsidP="00594166">
      <w:pPr>
        <w:pStyle w:val="Heading2"/>
      </w:pPr>
      <w:r>
        <w:t>Heat conduction through a wall</w:t>
      </w:r>
    </w:p>
    <w:p w:rsidR="00594166" w:rsidRDefault="00594166" w:rsidP="00594166">
      <w:pPr>
        <w:pStyle w:val="Heading2"/>
      </w:pPr>
      <w:r>
        <w:t>Radial heat conduction</w:t>
      </w:r>
    </w:p>
    <w:p w:rsidR="00594166" w:rsidRDefault="00594166" w:rsidP="00594166">
      <w:pPr>
        <w:pStyle w:val="Heading2"/>
      </w:pPr>
      <w:r>
        <w:t>Heat fins</w:t>
      </w:r>
    </w:p>
    <w:p w:rsidR="00635788" w:rsidRPr="00635788" w:rsidRDefault="00635788" w:rsidP="00635788">
      <w:pPr>
        <w:pStyle w:val="Heading2"/>
      </w:pPr>
      <w:r>
        <w:rPr>
          <w:rFonts w:eastAsia="SimSun" w:hint="eastAsia"/>
          <w:lang w:eastAsia="zh-CN"/>
        </w:rPr>
        <w:t>Exercise</w:t>
      </w:r>
    </w:p>
    <w:p w:rsidR="00092849" w:rsidRPr="00092849" w:rsidRDefault="004B717D" w:rsidP="00092849">
      <w:r>
        <w:pict>
          <v:rect id="_x0000_i1033" style="width:0;height:1.5pt" o:hralign="center" o:hrstd="t" o:hr="t" fillcolor="#a0a0a0" stroked="f"/>
        </w:pict>
      </w:r>
    </w:p>
    <w:p w:rsidR="00594166" w:rsidRDefault="00594166" w:rsidP="00594166">
      <w:pPr>
        <w:pStyle w:val="Heading1"/>
      </w:pPr>
      <w:r>
        <w:t>Solving Time-Dependent Heat Problems</w:t>
      </w:r>
    </w:p>
    <w:p w:rsidR="00594166" w:rsidRDefault="00594166" w:rsidP="00594166">
      <w:pPr>
        <w:pStyle w:val="Heading2"/>
      </w:pPr>
      <w:r>
        <w:t>The cooling coffee problem revisited</w:t>
      </w:r>
    </w:p>
    <w:p w:rsidR="00594166" w:rsidRDefault="00594166" w:rsidP="00594166">
      <w:pPr>
        <w:pStyle w:val="Heading2"/>
      </w:pPr>
      <w:r>
        <w:t>The water heater problem revisited</w:t>
      </w:r>
    </w:p>
    <w:p w:rsidR="00594166" w:rsidRDefault="00594166" w:rsidP="00594166">
      <w:pPr>
        <w:pStyle w:val="Heading2"/>
      </w:pPr>
      <w:r>
        <w:t>Case study: it’s hot and stuffy in the attic</w:t>
      </w:r>
    </w:p>
    <w:p w:rsidR="00594166" w:rsidRDefault="00594166" w:rsidP="00594166">
      <w:pPr>
        <w:pStyle w:val="Heading2"/>
      </w:pPr>
      <w:r>
        <w:t>Spontaneous combustion</w:t>
      </w:r>
    </w:p>
    <w:p w:rsidR="00594166" w:rsidRDefault="00594166" w:rsidP="00594166">
      <w:pPr>
        <w:pStyle w:val="Heading2"/>
      </w:pPr>
      <w:r>
        <w:t>Case study: fish and chips explode</w:t>
      </w:r>
    </w:p>
    <w:p w:rsidR="00635788" w:rsidRPr="00635788" w:rsidRDefault="00635788" w:rsidP="00635788">
      <w:pPr>
        <w:pStyle w:val="Heading2"/>
      </w:pPr>
      <w:r>
        <w:rPr>
          <w:rFonts w:eastAsia="SimSun" w:hint="eastAsia"/>
          <w:lang w:eastAsia="zh-CN"/>
        </w:rPr>
        <w:t>Exercise</w:t>
      </w:r>
    </w:p>
    <w:p w:rsidR="00092849" w:rsidRPr="00092849" w:rsidRDefault="004B717D" w:rsidP="00092849">
      <w:r>
        <w:pict>
          <v:rect id="_x0000_i1034" style="width:0;height:1.5pt" o:hralign="center" o:hrstd="t" o:hr="t" fillcolor="#a0a0a0" stroked="f"/>
        </w:pict>
      </w:r>
    </w:p>
    <w:p w:rsidR="00594166" w:rsidRDefault="00594166" w:rsidP="00594166">
      <w:pPr>
        <w:pStyle w:val="Heading1"/>
      </w:pPr>
      <w:r>
        <w:t>Solving Heat Conduction Problems</w:t>
      </w:r>
    </w:p>
    <w:p w:rsidR="00594166" w:rsidRDefault="00594166" w:rsidP="00594166">
      <w:pPr>
        <w:pStyle w:val="Heading2"/>
      </w:pPr>
      <w:r>
        <w:t>Boundary condition problems</w:t>
      </w:r>
    </w:p>
    <w:p w:rsidR="00594166" w:rsidRDefault="00594166" w:rsidP="00594166">
      <w:pPr>
        <w:pStyle w:val="Heading2"/>
      </w:pPr>
      <w:r>
        <w:t>Heat loss through a wall</w:t>
      </w:r>
    </w:p>
    <w:p w:rsidR="00594166" w:rsidRDefault="00594166" w:rsidP="00594166">
      <w:pPr>
        <w:pStyle w:val="Heading2"/>
      </w:pPr>
      <w:r>
        <w:t>Case study: double glazing: what’s it worth?</w:t>
      </w:r>
    </w:p>
    <w:p w:rsidR="00594166" w:rsidRDefault="00594166" w:rsidP="00594166">
      <w:pPr>
        <w:pStyle w:val="Heading2"/>
      </w:pPr>
      <w:r>
        <w:t>Insulating a water pipe</w:t>
      </w:r>
    </w:p>
    <w:p w:rsidR="00594166" w:rsidRDefault="00594166" w:rsidP="00594166">
      <w:pPr>
        <w:pStyle w:val="Heading2"/>
      </w:pPr>
      <w:r>
        <w:t>Cooling a computer chip</w:t>
      </w:r>
    </w:p>
    <w:p w:rsidR="00635788" w:rsidRPr="00635788" w:rsidRDefault="00635788" w:rsidP="00635788">
      <w:pPr>
        <w:pStyle w:val="Heading2"/>
      </w:pPr>
      <w:r>
        <w:rPr>
          <w:rFonts w:eastAsia="SimSun" w:hint="eastAsia"/>
          <w:lang w:eastAsia="zh-CN"/>
        </w:rPr>
        <w:t>Exercise</w:t>
      </w:r>
    </w:p>
    <w:p w:rsidR="00092849" w:rsidRPr="00092849" w:rsidRDefault="004B717D" w:rsidP="00092849">
      <w:r>
        <w:pict>
          <v:rect id="_x0000_i1035" style="width:0;height:1.5pt" o:hralign="center" o:hrstd="t" o:hr="t" fillcolor="#a0a0a0" stroked="f"/>
        </w:pict>
      </w:r>
    </w:p>
    <w:p w:rsidR="00594166" w:rsidRDefault="00594166" w:rsidP="00594166">
      <w:pPr>
        <w:pStyle w:val="Heading1"/>
      </w:pPr>
      <w:r>
        <w:lastRenderedPageBreak/>
        <w:t>Introduction to Partial Differential Equations</w:t>
      </w:r>
    </w:p>
    <w:p w:rsidR="00594166" w:rsidRDefault="00594166" w:rsidP="00594166">
      <w:pPr>
        <w:pStyle w:val="Heading2"/>
      </w:pPr>
      <w:r>
        <w:t>The heat conduction equation</w:t>
      </w:r>
    </w:p>
    <w:p w:rsidR="00594166" w:rsidRDefault="00594166" w:rsidP="00594166">
      <w:pPr>
        <w:pStyle w:val="Heading2"/>
      </w:pPr>
      <w:r>
        <w:t>Oscillating soil temperatures</w:t>
      </w:r>
    </w:p>
    <w:p w:rsidR="00594166" w:rsidRDefault="00594166" w:rsidP="00594166">
      <w:pPr>
        <w:pStyle w:val="Heading2"/>
      </w:pPr>
      <w:r>
        <w:t>Case study: detecting land mines</w:t>
      </w:r>
    </w:p>
    <w:p w:rsidR="00594166" w:rsidRDefault="00594166" w:rsidP="00594166">
      <w:pPr>
        <w:pStyle w:val="Heading2"/>
      </w:pPr>
      <w:r>
        <w:t>Lake pollution revisited</w:t>
      </w:r>
    </w:p>
    <w:p w:rsidR="00635788" w:rsidRPr="00635788" w:rsidRDefault="00635788" w:rsidP="00635788">
      <w:pPr>
        <w:pStyle w:val="Heading2"/>
      </w:pPr>
      <w:r>
        <w:rPr>
          <w:rFonts w:eastAsia="SimSun" w:hint="eastAsia"/>
          <w:lang w:eastAsia="zh-CN"/>
        </w:rPr>
        <w:t>Exercise</w:t>
      </w:r>
    </w:p>
    <w:p w:rsidR="00092849" w:rsidRPr="00092849" w:rsidRDefault="004B717D" w:rsidP="00092849">
      <w:r>
        <w:pict>
          <v:rect id="_x0000_i1036" style="width:0;height:1.5pt" o:hralign="center" o:hrstd="t" o:hr="t" fillcolor="#a0a0a0" stroked="f"/>
        </w:pict>
      </w:r>
    </w:p>
    <w:p w:rsidR="0050162F" w:rsidRDefault="0050162F">
      <w:pPr>
        <w:widowControl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52"/>
          <w:szCs w:val="24"/>
        </w:rPr>
      </w:pPr>
      <w:r>
        <w:br w:type="page"/>
      </w:r>
    </w:p>
    <w:p w:rsidR="00594166" w:rsidRDefault="00594166" w:rsidP="00594166">
      <w:pPr>
        <w:pStyle w:val="Heading1"/>
      </w:pPr>
      <w:bookmarkStart w:id="0" w:name="_GoBack"/>
      <w:bookmarkEnd w:id="0"/>
      <w:r>
        <w:lastRenderedPageBreak/>
        <w:t>Appendix A: Differential Equations</w:t>
      </w:r>
    </w:p>
    <w:p w:rsidR="00594166" w:rsidRDefault="00594166" w:rsidP="00594166">
      <w:pPr>
        <w:pStyle w:val="Heading2"/>
      </w:pPr>
      <w:r>
        <w:t>Properties of differential equations</w:t>
      </w:r>
    </w:p>
    <w:p w:rsidR="00744432" w:rsidRDefault="00744432" w:rsidP="00744432">
      <w:pPr>
        <w:pStyle w:val="Con2C3"/>
      </w:pPr>
      <w:r w:rsidRPr="00744432">
        <w:rPr>
          <w:highlight w:val="yellow"/>
        </w:rPr>
        <w:t>A differential equation is an equation which invo</w:t>
      </w:r>
      <w:r w:rsidRPr="00744432">
        <w:rPr>
          <w:highlight w:val="yellow"/>
        </w:rPr>
        <w:t xml:space="preserve">lve </w:t>
      </w:r>
      <w:r w:rsidRPr="00744432">
        <w:rPr>
          <w:highlight w:val="yellow"/>
        </w:rPr>
        <w:t xml:space="preserve">the derivative(s) </w:t>
      </w:r>
      <w:r w:rsidRPr="00744432">
        <w:rPr>
          <w:highlight w:val="yellow"/>
        </w:rPr>
        <w:t>of some</w:t>
      </w:r>
      <w:r w:rsidRPr="00744432">
        <w:rPr>
          <w:highlight w:val="yellow"/>
        </w:rPr>
        <w:t xml:space="preserve"> unknown function</w:t>
      </w:r>
      <w:r w:rsidRPr="00744432">
        <w:rPr>
          <w:highlight w:val="yellow"/>
        </w:rPr>
        <w:t>.</w:t>
      </w:r>
    </w:p>
    <w:p w:rsidR="00744432" w:rsidRDefault="00744432" w:rsidP="00744432">
      <w:pPr>
        <w:pStyle w:val="Con2C3"/>
      </w:pPr>
      <w:r>
        <w:t>Such equations occur in many forms and thus specific termin</w:t>
      </w:r>
      <w:r>
        <w:t>ology,</w:t>
      </w:r>
      <w:r>
        <w:t xml:space="preserve"> outlined be1ow, is used to </w:t>
      </w:r>
      <w:r>
        <w:t>classify</w:t>
      </w:r>
      <w:r>
        <w:t xml:space="preserve"> them</w:t>
      </w:r>
      <w:r>
        <w:t>.</w:t>
      </w:r>
    </w:p>
    <w:p w:rsidR="00744432" w:rsidRDefault="00744432" w:rsidP="00744432">
      <w:pPr>
        <w:pStyle w:val="Con2C3"/>
      </w:pPr>
      <w:r w:rsidRPr="00744432">
        <w:rPr>
          <w:highlight w:val="yellow"/>
        </w:rPr>
        <w:t>Solving a differential equation invo1ves finding an expression for the unknown function,</w:t>
      </w:r>
      <w:r w:rsidRPr="00744432">
        <w:rPr>
          <w:highlight w:val="yellow"/>
        </w:rPr>
        <w:t xml:space="preserve"> </w:t>
      </w:r>
      <w:r w:rsidRPr="00744432">
        <w:rPr>
          <w:highlight w:val="yellow"/>
        </w:rPr>
        <w:t>for which there</w:t>
      </w:r>
      <w:r>
        <w:t xml:space="preserve"> </w:t>
      </w:r>
      <w:r>
        <w:t>is a variety of anal</w:t>
      </w:r>
      <w:r>
        <w:t>ytical techniques availab1e</w:t>
      </w:r>
      <w:r>
        <w:t>.</w:t>
      </w:r>
    </w:p>
    <w:p w:rsidR="00744432" w:rsidRDefault="00744432" w:rsidP="00744432">
      <w:pPr>
        <w:pStyle w:val="Con2C3"/>
      </w:pPr>
      <w:r w:rsidRPr="00744432">
        <w:rPr>
          <w:highlight w:val="yellow"/>
        </w:rPr>
        <w:t>Since not a</w:t>
      </w:r>
      <w:r w:rsidRPr="00744432">
        <w:rPr>
          <w:highlight w:val="yellow"/>
        </w:rPr>
        <w:t>ll</w:t>
      </w:r>
      <w:r w:rsidRPr="00744432">
        <w:rPr>
          <w:highlight w:val="yellow"/>
        </w:rPr>
        <w:t xml:space="preserve"> equations be</w:t>
      </w:r>
      <w:r w:rsidRPr="00744432">
        <w:rPr>
          <w:highlight w:val="yellow"/>
        </w:rPr>
        <w:t xml:space="preserve"> </w:t>
      </w:r>
      <w:r w:rsidRPr="00744432">
        <w:rPr>
          <w:highlight w:val="yellow"/>
        </w:rPr>
        <w:t>solved analytically, numerical methods have been deve</w:t>
      </w:r>
      <w:r w:rsidRPr="00744432">
        <w:rPr>
          <w:highlight w:val="yellow"/>
        </w:rPr>
        <w:t>lo</w:t>
      </w:r>
      <w:r w:rsidRPr="00744432">
        <w:rPr>
          <w:highlight w:val="yellow"/>
        </w:rPr>
        <w:t>ped are wide</w:t>
      </w:r>
      <w:r w:rsidRPr="00744432">
        <w:rPr>
          <w:highlight w:val="yellow"/>
        </w:rPr>
        <w:t>l</w:t>
      </w:r>
      <w:r w:rsidRPr="00744432">
        <w:rPr>
          <w:highlight w:val="yellow"/>
        </w:rPr>
        <w:t>y used</w:t>
      </w:r>
      <w:r w:rsidRPr="00744432">
        <w:rPr>
          <w:highlight w:val="yellow"/>
        </w:rPr>
        <w:t>.</w:t>
      </w:r>
    </w:p>
    <w:p w:rsidR="00744432" w:rsidRPr="00744432" w:rsidRDefault="00744432" w:rsidP="00744432">
      <w:pPr>
        <w:pStyle w:val="Con2C3"/>
        <w:rPr>
          <w:rFonts w:hint="eastAsia"/>
        </w:rPr>
      </w:pPr>
      <w:r>
        <w:t xml:space="preserve">Some </w:t>
      </w:r>
      <w:r>
        <w:t>an</w:t>
      </w:r>
      <w:r>
        <w:t>alyti</w:t>
      </w:r>
      <w:r>
        <w:t>cal techniques rel</w:t>
      </w:r>
      <w:r>
        <w:t>e</w:t>
      </w:r>
      <w:r>
        <w:t>vant to this text introduced bel</w:t>
      </w:r>
      <w:r>
        <w:t>ow, with a brief introduction to numerical</w:t>
      </w:r>
      <w:r>
        <w:t xml:space="preserve"> </w:t>
      </w:r>
      <w:r>
        <w:t>methods covered in Chapter 4.</w:t>
      </w:r>
    </w:p>
    <w:p w:rsidR="00594166" w:rsidRDefault="00594166" w:rsidP="00594166">
      <w:pPr>
        <w:pStyle w:val="Heading2"/>
      </w:pPr>
      <w:r>
        <w:t>Solution by inspection</w:t>
      </w:r>
    </w:p>
    <w:p w:rsidR="00744432" w:rsidRDefault="00744432" w:rsidP="00744432">
      <w:pPr>
        <w:pStyle w:val="Con2C3"/>
      </w:pPr>
      <w:r>
        <w:t>Some differential equations sufficiently simple for us to spot the general solution by inspection</w:t>
      </w:r>
      <w:r>
        <w:t>.</w:t>
      </w:r>
    </w:p>
    <w:p w:rsidR="00744432" w:rsidRPr="00744432" w:rsidRDefault="00744432" w:rsidP="00744432">
      <w:pPr>
        <w:pStyle w:val="Con2C3"/>
        <w:rPr>
          <w:rFonts w:hint="eastAsia"/>
        </w:rPr>
      </w:pPr>
      <w:r>
        <w:t xml:space="preserve">This requires a good knowledge of the derivatives </w:t>
      </w:r>
      <w:r>
        <w:t>of the</w:t>
      </w:r>
      <w:r>
        <w:t xml:space="preserve"> elementary</w:t>
      </w:r>
      <w:r>
        <w:t xml:space="preserve"> </w:t>
      </w:r>
      <w:r>
        <w:t>functions such as polynomials,</w:t>
      </w:r>
      <w:r>
        <w:t xml:space="preserve"> </w:t>
      </w:r>
      <w:r>
        <w:t>exponential functions, hyperbolic functions and trigonometric functions.</w:t>
      </w:r>
    </w:p>
    <w:p w:rsidR="00594166" w:rsidRDefault="00594166" w:rsidP="00594166">
      <w:pPr>
        <w:pStyle w:val="Heading2"/>
      </w:pPr>
      <w:r>
        <w:t>First-order separable equations</w:t>
      </w:r>
    </w:p>
    <w:p w:rsidR="00594166" w:rsidRDefault="00594166" w:rsidP="00594166">
      <w:pPr>
        <w:pStyle w:val="Heading2"/>
      </w:pPr>
      <w:r>
        <w:t>First-order linear equations</w:t>
      </w:r>
    </w:p>
    <w:p w:rsidR="00594166" w:rsidRDefault="00594166" w:rsidP="00594166">
      <w:pPr>
        <w:pStyle w:val="Heading2"/>
      </w:pPr>
      <w:r>
        <w:t>Homogeneous equations</w:t>
      </w:r>
    </w:p>
    <w:p w:rsidR="00594166" w:rsidRDefault="00594166" w:rsidP="00594166">
      <w:pPr>
        <w:pStyle w:val="Heading2"/>
      </w:pPr>
      <w:r>
        <w:t>Inhomogeneous equations</w:t>
      </w:r>
    </w:p>
    <w:p w:rsidR="00092849" w:rsidRPr="00092849" w:rsidRDefault="004B717D" w:rsidP="00092849">
      <w:r>
        <w:pict>
          <v:rect id="_x0000_i1037" style="width:0;height:1.5pt" o:hralign="center" o:hrstd="t" o:hr="t" fillcolor="#a0a0a0" stroked="f"/>
        </w:pict>
      </w:r>
    </w:p>
    <w:p w:rsidR="00594166" w:rsidRDefault="00594166" w:rsidP="00594166">
      <w:pPr>
        <w:pStyle w:val="Heading1"/>
      </w:pPr>
      <w:r>
        <w:t>Appendix B: Further Mathematics</w:t>
      </w:r>
    </w:p>
    <w:p w:rsidR="00594166" w:rsidRDefault="00594166" w:rsidP="00594166">
      <w:pPr>
        <w:pStyle w:val="Heading2"/>
      </w:pPr>
      <w:r>
        <w:t>Linear algebra</w:t>
      </w:r>
    </w:p>
    <w:p w:rsidR="00594166" w:rsidRDefault="00594166" w:rsidP="00594166">
      <w:pPr>
        <w:pStyle w:val="Heading2"/>
      </w:pPr>
      <w:r>
        <w:t>Partial derivatives and Taylor expansions</w:t>
      </w:r>
    </w:p>
    <w:p w:rsidR="00594166" w:rsidRDefault="00594166" w:rsidP="00594166">
      <w:pPr>
        <w:pStyle w:val="Heading2"/>
      </w:pPr>
      <w:r>
        <w:t>Review of complex numbers</w:t>
      </w:r>
    </w:p>
    <w:p w:rsidR="00594166" w:rsidRDefault="00594166" w:rsidP="00594166">
      <w:pPr>
        <w:pStyle w:val="Heading2"/>
      </w:pPr>
      <w:r>
        <w:t>Hyperbolic functions</w:t>
      </w:r>
    </w:p>
    <w:p w:rsidR="00594166" w:rsidRDefault="00594166" w:rsidP="00594166">
      <w:pPr>
        <w:pStyle w:val="Heading2"/>
      </w:pPr>
      <w:r>
        <w:t>Integration using partial fractions</w:t>
      </w:r>
    </w:p>
    <w:p w:rsidR="00092849" w:rsidRPr="00092849" w:rsidRDefault="004B717D" w:rsidP="00092849">
      <w:r>
        <w:pict>
          <v:rect id="_x0000_i1038" style="width:0;height:1.5pt" o:hralign="center" o:hrstd="t" o:hr="t" fillcolor="#a0a0a0" stroked="f"/>
        </w:pict>
      </w:r>
    </w:p>
    <w:p w:rsidR="00594166" w:rsidRDefault="00594166" w:rsidP="00594166">
      <w:pPr>
        <w:pStyle w:val="Heading1"/>
      </w:pPr>
      <w:r>
        <w:t>Appendix C: Notes on Maple and MATLAB</w:t>
      </w:r>
    </w:p>
    <w:p w:rsidR="00594166" w:rsidRDefault="00594166" w:rsidP="00594166">
      <w:pPr>
        <w:pStyle w:val="Heading2"/>
      </w:pPr>
      <w:r>
        <w:t>Brief introduction to Maple</w:t>
      </w:r>
    </w:p>
    <w:p w:rsidR="00594166" w:rsidRDefault="00594166" w:rsidP="00594166">
      <w:pPr>
        <w:pStyle w:val="Heading2"/>
      </w:pPr>
      <w:r>
        <w:t>Using Maple to solve DEs</w:t>
      </w:r>
    </w:p>
    <w:p w:rsidR="00594166" w:rsidRDefault="00594166" w:rsidP="00594166">
      <w:pPr>
        <w:pStyle w:val="Heading2"/>
      </w:pPr>
      <w:r>
        <w:t>Brief introduction to MATLAB</w:t>
      </w:r>
    </w:p>
    <w:p w:rsidR="00F84D4E" w:rsidRPr="00F84D4E" w:rsidRDefault="00F84D4E" w:rsidP="00F84D4E">
      <w:pPr>
        <w:pStyle w:val="Heading2"/>
      </w:pPr>
      <w:r>
        <w:rPr>
          <w:rFonts w:eastAsia="SimSun" w:hint="eastAsia"/>
          <w:lang w:eastAsia="zh-CN"/>
        </w:rPr>
        <w:t xml:space="preserve">Solving </w:t>
      </w:r>
      <w:r>
        <w:rPr>
          <w:rFonts w:eastAsia="SimSun"/>
          <w:lang w:eastAsia="zh-CN"/>
        </w:rPr>
        <w:t>differential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equations</w:t>
      </w:r>
      <w:r>
        <w:rPr>
          <w:rFonts w:eastAsia="SimSun" w:hint="eastAsia"/>
          <w:lang w:eastAsia="zh-CN"/>
        </w:rPr>
        <w:t xml:space="preserve"> with MATLAB</w:t>
      </w:r>
    </w:p>
    <w:p w:rsidR="00092849" w:rsidRPr="00092849" w:rsidRDefault="004B717D" w:rsidP="00092849">
      <w:r>
        <w:pict>
          <v:rect id="_x0000_i1039" style="width:0;height:1.5pt" o:hralign="center" o:hrstd="t" o:hr="t" fillcolor="#a0a0a0" stroked="f"/>
        </w:pict>
      </w:r>
    </w:p>
    <w:p w:rsidR="00594166" w:rsidRDefault="00594166" w:rsidP="00594166">
      <w:pPr>
        <w:pStyle w:val="Heading1"/>
      </w:pPr>
      <w:r>
        <w:lastRenderedPageBreak/>
        <w:t>Appendix D: Units and Scaling</w:t>
      </w:r>
    </w:p>
    <w:p w:rsidR="00594166" w:rsidRDefault="00594166" w:rsidP="00594166">
      <w:pPr>
        <w:pStyle w:val="Heading2"/>
      </w:pPr>
      <w:r>
        <w:t>Scaling differential equations</w:t>
      </w:r>
    </w:p>
    <w:p w:rsidR="00594166" w:rsidRDefault="00594166" w:rsidP="00594166">
      <w:pPr>
        <w:pStyle w:val="Heading2"/>
      </w:pPr>
      <w:r>
        <w:t>SI Units</w:t>
      </w:r>
    </w:p>
    <w:p w:rsidR="00594166" w:rsidRDefault="004B717D" w:rsidP="00594166">
      <w:r>
        <w:pict>
          <v:rect id="_x0000_i1040" style="width:0;height:1.5pt" o:hralign="center" o:hrstd="t" o:hr="t" fillcolor="#a0a0a0" stroked="f"/>
        </w:pict>
      </w:r>
    </w:p>
    <w:p w:rsidR="00594166" w:rsidRPr="00B6218E" w:rsidRDefault="00594166" w:rsidP="00594166">
      <w:r>
        <w:rPr>
          <w:rFonts w:hint="eastAsia"/>
        </w:rPr>
        <w:t>#</w:t>
      </w:r>
    </w:p>
    <w:sectPr w:rsidR="00594166" w:rsidRPr="00B6218E" w:rsidSect="007B7160">
      <w:headerReference w:type="default" r:id="rId8"/>
      <w:footerReference w:type="default" r:id="rId9"/>
      <w:pgSz w:w="12240" w:h="15840" w:code="1"/>
      <w:pgMar w:top="1134" w:right="1134" w:bottom="1134" w:left="1134" w:header="567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17D" w:rsidRDefault="004B717D" w:rsidP="00617821">
      <w:r>
        <w:separator/>
      </w:r>
    </w:p>
  </w:endnote>
  <w:endnote w:type="continuationSeparator" w:id="0">
    <w:p w:rsidR="004B717D" w:rsidRDefault="004B717D" w:rsidP="0061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AFB" w:rsidRDefault="004B717D" w:rsidP="000600D7">
    <w:pPr>
      <w:pStyle w:val="Footer"/>
      <w:jc w:val="center"/>
      <w:rPr>
        <w:rStyle w:val="PageNumber"/>
      </w:rPr>
    </w:pPr>
    <w:r>
      <w:pict>
        <v:rect id="_x0000_i1042" style="width:0;height:1.5pt" o:hralign="center" o:hrstd="t" o:hr="t" fillcolor="#a0a0a0" stroked="f"/>
      </w:pict>
    </w:r>
  </w:p>
  <w:p w:rsidR="001F1AFB" w:rsidRDefault="001F1AFB" w:rsidP="000600D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0162F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17D" w:rsidRDefault="004B717D" w:rsidP="00617821">
      <w:r>
        <w:separator/>
      </w:r>
    </w:p>
  </w:footnote>
  <w:footnote w:type="continuationSeparator" w:id="0">
    <w:p w:rsidR="004B717D" w:rsidRDefault="004B717D" w:rsidP="00617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AFB" w:rsidRDefault="006D0BD8" w:rsidP="00617821">
    <w:pPr>
      <w:pStyle w:val="Header"/>
      <w:tabs>
        <w:tab w:val="clear" w:pos="8306"/>
        <w:tab w:val="right" w:pos="9923"/>
      </w:tabs>
    </w:pPr>
    <w:fldSimple w:instr=" FILENAME  \p \* MERGEFORMAT ">
      <w:r w:rsidR="001F1AFB">
        <w:rPr>
          <w:noProof/>
        </w:rPr>
        <w:t>D:\aSTUDY\By_Blogspot\Programming\PYTHON\zBKS_SciNumPy\Learning NumPy Array\LNPA.docx</w:t>
      </w:r>
    </w:fldSimple>
  </w:p>
  <w:p w:rsidR="001F1AFB" w:rsidRDefault="004B717D">
    <w:pPr>
      <w:pStyle w:val="Header"/>
    </w:pPr>
    <w:r>
      <w:pict>
        <v:rect id="_x0000_i1041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5pt;height:11.5pt" o:bullet="t">
        <v:imagedata r:id="rId1" o:title="MC900065587[1]"/>
      </v:shape>
    </w:pict>
  </w:numPicBullet>
  <w:numPicBullet w:numPicBulletId="1">
    <w:pict>
      <v:shape id="_x0000_i1063" type="#_x0000_t75" style="width:11.5pt;height:11.5pt" o:bullet="t">
        <v:imagedata r:id="rId2" o:title="mso86DA"/>
      </v:shape>
    </w:pict>
  </w:numPicBullet>
  <w:abstractNum w:abstractNumId="0" w15:restartNumberingAfterBreak="0">
    <w:nsid w:val="FFFFFF89"/>
    <w:multiLevelType w:val="singleLevel"/>
    <w:tmpl w:val="416666BA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770D4"/>
    <w:multiLevelType w:val="hybridMultilevel"/>
    <w:tmpl w:val="8E92180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44F0C0B"/>
    <w:multiLevelType w:val="hybridMultilevel"/>
    <w:tmpl w:val="1AA6CD70"/>
    <w:lvl w:ilvl="0" w:tplc="BE7AC7C6">
      <w:start w:val="1"/>
      <w:numFmt w:val="bullet"/>
      <w:pStyle w:val="Lv04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ECB46A1"/>
    <w:multiLevelType w:val="hybridMultilevel"/>
    <w:tmpl w:val="75247C52"/>
    <w:lvl w:ilvl="0" w:tplc="CDA23BCE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237E56"/>
    <w:multiLevelType w:val="hybridMultilevel"/>
    <w:tmpl w:val="11F079EA"/>
    <w:lvl w:ilvl="0" w:tplc="78525598">
      <w:start w:val="1"/>
      <w:numFmt w:val="bullet"/>
      <w:lvlText w:val=""/>
      <w:lvlPicBulletId w:val="1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EC6417D"/>
    <w:multiLevelType w:val="hybridMultilevel"/>
    <w:tmpl w:val="88E2F17C"/>
    <w:lvl w:ilvl="0" w:tplc="ADD2CDE0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EEE3B55"/>
    <w:multiLevelType w:val="multilevel"/>
    <w:tmpl w:val="59D6CE5E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851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090697D"/>
    <w:multiLevelType w:val="hybridMultilevel"/>
    <w:tmpl w:val="A1BA0E66"/>
    <w:lvl w:ilvl="0" w:tplc="D1206F4C">
      <w:start w:val="1"/>
      <w:numFmt w:val="bullet"/>
      <w:pStyle w:val="Lv02"/>
      <w:lvlText w:val=""/>
      <w:lvlJc w:val="left"/>
      <w:pPr>
        <w:ind w:left="480" w:hanging="480"/>
      </w:pPr>
      <w:rPr>
        <w:rFonts w:ascii="Wingdings" w:hAnsi="Wingdings" w:hint="default"/>
        <w:color w:val="76923C" w:themeColor="accent3" w:themeShade="BF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2F36EC0"/>
    <w:multiLevelType w:val="hybridMultilevel"/>
    <w:tmpl w:val="39A02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093C1C"/>
    <w:multiLevelType w:val="hybridMultilevel"/>
    <w:tmpl w:val="677EB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9056D42"/>
    <w:multiLevelType w:val="hybridMultilevel"/>
    <w:tmpl w:val="B33C72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0AB506C"/>
    <w:multiLevelType w:val="hybridMultilevel"/>
    <w:tmpl w:val="2FF0806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3C5D7C98"/>
    <w:multiLevelType w:val="multilevel"/>
    <w:tmpl w:val="6EB0C2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7B35B10"/>
    <w:multiLevelType w:val="multilevel"/>
    <w:tmpl w:val="8732E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82049F3"/>
    <w:multiLevelType w:val="hybridMultilevel"/>
    <w:tmpl w:val="6BC85C62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4D6722C6"/>
    <w:multiLevelType w:val="hybridMultilevel"/>
    <w:tmpl w:val="D5AC9E7E"/>
    <w:lvl w:ilvl="0" w:tplc="C422DF8C">
      <w:start w:val="1"/>
      <w:numFmt w:val="bullet"/>
      <w:pStyle w:val="Lv01"/>
      <w:lvlText w:val=""/>
      <w:lvlJc w:val="left"/>
      <w:pPr>
        <w:ind w:left="480" w:hanging="480"/>
      </w:pPr>
      <w:rPr>
        <w:rFonts w:ascii="Wingdings" w:hAnsi="Wingdings" w:hint="default"/>
        <w:color w:val="365F91" w:themeColor="accent1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F041386"/>
    <w:multiLevelType w:val="hybridMultilevel"/>
    <w:tmpl w:val="3C6A13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22E640F"/>
    <w:multiLevelType w:val="hybridMultilevel"/>
    <w:tmpl w:val="ABDCC4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104C71"/>
    <w:multiLevelType w:val="hybridMultilevel"/>
    <w:tmpl w:val="B818037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5C6A1C9A"/>
    <w:multiLevelType w:val="hybridMultilevel"/>
    <w:tmpl w:val="1B2A7F60"/>
    <w:lvl w:ilvl="0" w:tplc="151EA7E8">
      <w:start w:val="1"/>
      <w:numFmt w:val="bullet"/>
      <w:pStyle w:val="Lv03C"/>
      <w:lvlText w:val="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67D0FCC"/>
    <w:multiLevelType w:val="hybridMultilevel"/>
    <w:tmpl w:val="6BB690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8B81FB1"/>
    <w:multiLevelType w:val="hybridMultilevel"/>
    <w:tmpl w:val="187CC996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6A60308D"/>
    <w:multiLevelType w:val="hybridMultilevel"/>
    <w:tmpl w:val="5D700360"/>
    <w:lvl w:ilvl="0" w:tplc="CBD05F98">
      <w:start w:val="1"/>
      <w:numFmt w:val="bullet"/>
      <w:pStyle w:val="Lv00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DF8156D"/>
    <w:multiLevelType w:val="hybridMultilevel"/>
    <w:tmpl w:val="FA0AE8CC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6EEE6F3D"/>
    <w:multiLevelType w:val="hybridMultilevel"/>
    <w:tmpl w:val="794CEAB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74A943DA"/>
    <w:multiLevelType w:val="hybridMultilevel"/>
    <w:tmpl w:val="A1C6B754"/>
    <w:lvl w:ilvl="0" w:tplc="41F6C6D8">
      <w:start w:val="1"/>
      <w:numFmt w:val="bullet"/>
      <w:pStyle w:val="Lv05"/>
      <w:lvlText w:val="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25"/>
  </w:num>
  <w:num w:numId="5">
    <w:abstractNumId w:val="15"/>
  </w:num>
  <w:num w:numId="6">
    <w:abstractNumId w:val="5"/>
  </w:num>
  <w:num w:numId="7">
    <w:abstractNumId w:val="3"/>
  </w:num>
  <w:num w:numId="8">
    <w:abstractNumId w:val="4"/>
  </w:num>
  <w:num w:numId="9">
    <w:abstractNumId w:val="13"/>
  </w:num>
  <w:num w:numId="10">
    <w:abstractNumId w:val="16"/>
  </w:num>
  <w:num w:numId="11">
    <w:abstractNumId w:val="7"/>
  </w:num>
  <w:num w:numId="12">
    <w:abstractNumId w:val="22"/>
  </w:num>
  <w:num w:numId="13">
    <w:abstractNumId w:val="19"/>
  </w:num>
  <w:num w:numId="14">
    <w:abstractNumId w:val="24"/>
  </w:num>
  <w:num w:numId="15">
    <w:abstractNumId w:val="14"/>
  </w:num>
  <w:num w:numId="16">
    <w:abstractNumId w:val="23"/>
  </w:num>
  <w:num w:numId="17">
    <w:abstractNumId w:val="21"/>
  </w:num>
  <w:num w:numId="18">
    <w:abstractNumId w:val="18"/>
  </w:num>
  <w:num w:numId="19">
    <w:abstractNumId w:val="11"/>
  </w:num>
  <w:num w:numId="20">
    <w:abstractNumId w:val="1"/>
  </w:num>
  <w:num w:numId="21">
    <w:abstractNumId w:val="20"/>
  </w:num>
  <w:num w:numId="22">
    <w:abstractNumId w:val="17"/>
  </w:num>
  <w:num w:numId="23">
    <w:abstractNumId w:val="10"/>
  </w:num>
  <w:num w:numId="24">
    <w:abstractNumId w:val="8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IwNTA1MDIzNLKwMDBT0lEKTi0uzszPAykwrAUAVwf7YiwAAAA="/>
  </w:docVars>
  <w:rsids>
    <w:rsidRoot w:val="00487765"/>
    <w:rsid w:val="00004059"/>
    <w:rsid w:val="00004126"/>
    <w:rsid w:val="000049DF"/>
    <w:rsid w:val="00007B8F"/>
    <w:rsid w:val="00013646"/>
    <w:rsid w:val="000167CA"/>
    <w:rsid w:val="00017A08"/>
    <w:rsid w:val="000208BF"/>
    <w:rsid w:val="000230F9"/>
    <w:rsid w:val="00023FB8"/>
    <w:rsid w:val="000254A4"/>
    <w:rsid w:val="00033E93"/>
    <w:rsid w:val="00033F81"/>
    <w:rsid w:val="00051363"/>
    <w:rsid w:val="000600D7"/>
    <w:rsid w:val="0006216E"/>
    <w:rsid w:val="00066311"/>
    <w:rsid w:val="000707D1"/>
    <w:rsid w:val="00070D63"/>
    <w:rsid w:val="00071BE5"/>
    <w:rsid w:val="0007429C"/>
    <w:rsid w:val="0008088D"/>
    <w:rsid w:val="00081327"/>
    <w:rsid w:val="000866FC"/>
    <w:rsid w:val="00092849"/>
    <w:rsid w:val="00095641"/>
    <w:rsid w:val="0009591B"/>
    <w:rsid w:val="00097B88"/>
    <w:rsid w:val="00097DD8"/>
    <w:rsid w:val="000A52D4"/>
    <w:rsid w:val="000A583E"/>
    <w:rsid w:val="000A5CCC"/>
    <w:rsid w:val="000A72C4"/>
    <w:rsid w:val="000A73BB"/>
    <w:rsid w:val="000B02F3"/>
    <w:rsid w:val="000B3149"/>
    <w:rsid w:val="000C045A"/>
    <w:rsid w:val="000C0779"/>
    <w:rsid w:val="000C27F0"/>
    <w:rsid w:val="000C47EF"/>
    <w:rsid w:val="000C4B2C"/>
    <w:rsid w:val="000C5096"/>
    <w:rsid w:val="000C70E5"/>
    <w:rsid w:val="000D1105"/>
    <w:rsid w:val="000D41FA"/>
    <w:rsid w:val="000E0819"/>
    <w:rsid w:val="000E1BDC"/>
    <w:rsid w:val="000E1BFA"/>
    <w:rsid w:val="000E1C2A"/>
    <w:rsid w:val="000E7885"/>
    <w:rsid w:val="000F1285"/>
    <w:rsid w:val="000F4DE5"/>
    <w:rsid w:val="000F6E43"/>
    <w:rsid w:val="001003A8"/>
    <w:rsid w:val="001007AF"/>
    <w:rsid w:val="001010AD"/>
    <w:rsid w:val="001023C4"/>
    <w:rsid w:val="00105B32"/>
    <w:rsid w:val="00107F3D"/>
    <w:rsid w:val="00111B5E"/>
    <w:rsid w:val="001127D9"/>
    <w:rsid w:val="00114C80"/>
    <w:rsid w:val="00116A1F"/>
    <w:rsid w:val="00120EED"/>
    <w:rsid w:val="00127FAE"/>
    <w:rsid w:val="00131849"/>
    <w:rsid w:val="00132222"/>
    <w:rsid w:val="001340A9"/>
    <w:rsid w:val="001409FD"/>
    <w:rsid w:val="00143A8F"/>
    <w:rsid w:val="00154A3F"/>
    <w:rsid w:val="00156181"/>
    <w:rsid w:val="0016270C"/>
    <w:rsid w:val="00165957"/>
    <w:rsid w:val="00166623"/>
    <w:rsid w:val="00166DE7"/>
    <w:rsid w:val="001766D2"/>
    <w:rsid w:val="00176FD3"/>
    <w:rsid w:val="00177864"/>
    <w:rsid w:val="00177ACD"/>
    <w:rsid w:val="001800E0"/>
    <w:rsid w:val="00180181"/>
    <w:rsid w:val="0018029C"/>
    <w:rsid w:val="00182A1D"/>
    <w:rsid w:val="00182FC7"/>
    <w:rsid w:val="00184377"/>
    <w:rsid w:val="00185788"/>
    <w:rsid w:val="001857D1"/>
    <w:rsid w:val="001863EA"/>
    <w:rsid w:val="00187831"/>
    <w:rsid w:val="001953D8"/>
    <w:rsid w:val="00195DFA"/>
    <w:rsid w:val="001972BE"/>
    <w:rsid w:val="001B0D42"/>
    <w:rsid w:val="001B0E86"/>
    <w:rsid w:val="001B3DF4"/>
    <w:rsid w:val="001B55DC"/>
    <w:rsid w:val="001C07D4"/>
    <w:rsid w:val="001C0ECB"/>
    <w:rsid w:val="001D4E68"/>
    <w:rsid w:val="001D6BA6"/>
    <w:rsid w:val="001E1D62"/>
    <w:rsid w:val="001E1E11"/>
    <w:rsid w:val="001E4B39"/>
    <w:rsid w:val="001E653D"/>
    <w:rsid w:val="001F0D10"/>
    <w:rsid w:val="001F1AFB"/>
    <w:rsid w:val="001F30D2"/>
    <w:rsid w:val="001F71A9"/>
    <w:rsid w:val="00200B49"/>
    <w:rsid w:val="00203169"/>
    <w:rsid w:val="002041D2"/>
    <w:rsid w:val="002047A8"/>
    <w:rsid w:val="00206FB8"/>
    <w:rsid w:val="002106C9"/>
    <w:rsid w:val="00211E6D"/>
    <w:rsid w:val="00211F0D"/>
    <w:rsid w:val="00213563"/>
    <w:rsid w:val="0021503D"/>
    <w:rsid w:val="00215A3C"/>
    <w:rsid w:val="00216E4B"/>
    <w:rsid w:val="00227EB2"/>
    <w:rsid w:val="00230AD7"/>
    <w:rsid w:val="00231D87"/>
    <w:rsid w:val="00235B72"/>
    <w:rsid w:val="00242E83"/>
    <w:rsid w:val="00245511"/>
    <w:rsid w:val="00246A1F"/>
    <w:rsid w:val="00246FC1"/>
    <w:rsid w:val="00250C64"/>
    <w:rsid w:val="00255069"/>
    <w:rsid w:val="0025533B"/>
    <w:rsid w:val="00260543"/>
    <w:rsid w:val="00264CA5"/>
    <w:rsid w:val="00267308"/>
    <w:rsid w:val="00270691"/>
    <w:rsid w:val="00270819"/>
    <w:rsid w:val="00274806"/>
    <w:rsid w:val="00274D98"/>
    <w:rsid w:val="0027532B"/>
    <w:rsid w:val="002765A3"/>
    <w:rsid w:val="00276629"/>
    <w:rsid w:val="00285509"/>
    <w:rsid w:val="00287F33"/>
    <w:rsid w:val="002900C8"/>
    <w:rsid w:val="002909CB"/>
    <w:rsid w:val="002950B5"/>
    <w:rsid w:val="00296F6C"/>
    <w:rsid w:val="002A0CDB"/>
    <w:rsid w:val="002A51FF"/>
    <w:rsid w:val="002B3EB0"/>
    <w:rsid w:val="002C23EF"/>
    <w:rsid w:val="002C66EC"/>
    <w:rsid w:val="002C700E"/>
    <w:rsid w:val="002D03E7"/>
    <w:rsid w:val="002D1DC8"/>
    <w:rsid w:val="002D3550"/>
    <w:rsid w:val="002E4739"/>
    <w:rsid w:val="002E66AA"/>
    <w:rsid w:val="002E6F8F"/>
    <w:rsid w:val="002F022A"/>
    <w:rsid w:val="002F23AB"/>
    <w:rsid w:val="002F48C1"/>
    <w:rsid w:val="00302065"/>
    <w:rsid w:val="00303D11"/>
    <w:rsid w:val="003114D5"/>
    <w:rsid w:val="00312F07"/>
    <w:rsid w:val="00313A69"/>
    <w:rsid w:val="003145A4"/>
    <w:rsid w:val="00316DAD"/>
    <w:rsid w:val="00333CBE"/>
    <w:rsid w:val="00334BB3"/>
    <w:rsid w:val="003360EE"/>
    <w:rsid w:val="003435B6"/>
    <w:rsid w:val="0035337D"/>
    <w:rsid w:val="00357215"/>
    <w:rsid w:val="0036034D"/>
    <w:rsid w:val="0036040F"/>
    <w:rsid w:val="0036298A"/>
    <w:rsid w:val="00365C2C"/>
    <w:rsid w:val="003660BE"/>
    <w:rsid w:val="00366285"/>
    <w:rsid w:val="00367998"/>
    <w:rsid w:val="00370975"/>
    <w:rsid w:val="003710DB"/>
    <w:rsid w:val="0037147F"/>
    <w:rsid w:val="003717C5"/>
    <w:rsid w:val="00371E41"/>
    <w:rsid w:val="00373E56"/>
    <w:rsid w:val="00375D49"/>
    <w:rsid w:val="00380D81"/>
    <w:rsid w:val="0039196F"/>
    <w:rsid w:val="00394EE2"/>
    <w:rsid w:val="003A1E30"/>
    <w:rsid w:val="003A228D"/>
    <w:rsid w:val="003A3818"/>
    <w:rsid w:val="003B1851"/>
    <w:rsid w:val="003B49E7"/>
    <w:rsid w:val="003C4069"/>
    <w:rsid w:val="003D1625"/>
    <w:rsid w:val="003D18DD"/>
    <w:rsid w:val="003D1A03"/>
    <w:rsid w:val="003D7B0C"/>
    <w:rsid w:val="003E0AA2"/>
    <w:rsid w:val="003E0F9B"/>
    <w:rsid w:val="003E4A01"/>
    <w:rsid w:val="003F3FFE"/>
    <w:rsid w:val="003F6CE1"/>
    <w:rsid w:val="003F7E57"/>
    <w:rsid w:val="00403587"/>
    <w:rsid w:val="0040372F"/>
    <w:rsid w:val="00405572"/>
    <w:rsid w:val="00406318"/>
    <w:rsid w:val="00416E18"/>
    <w:rsid w:val="0041739E"/>
    <w:rsid w:val="00417EB6"/>
    <w:rsid w:val="00422719"/>
    <w:rsid w:val="00422836"/>
    <w:rsid w:val="00422B72"/>
    <w:rsid w:val="0042778C"/>
    <w:rsid w:val="004414A1"/>
    <w:rsid w:val="00441F40"/>
    <w:rsid w:val="00442DDE"/>
    <w:rsid w:val="00443E76"/>
    <w:rsid w:val="004453A3"/>
    <w:rsid w:val="0044605C"/>
    <w:rsid w:val="004521D5"/>
    <w:rsid w:val="00456968"/>
    <w:rsid w:val="00456D98"/>
    <w:rsid w:val="004573D1"/>
    <w:rsid w:val="004575E8"/>
    <w:rsid w:val="00460271"/>
    <w:rsid w:val="00464A7E"/>
    <w:rsid w:val="00470968"/>
    <w:rsid w:val="00474B1D"/>
    <w:rsid w:val="00475D14"/>
    <w:rsid w:val="00481A5B"/>
    <w:rsid w:val="00483541"/>
    <w:rsid w:val="00487765"/>
    <w:rsid w:val="0049051B"/>
    <w:rsid w:val="00493E62"/>
    <w:rsid w:val="00494D46"/>
    <w:rsid w:val="00497A97"/>
    <w:rsid w:val="004A4426"/>
    <w:rsid w:val="004A59CE"/>
    <w:rsid w:val="004A6331"/>
    <w:rsid w:val="004B13FE"/>
    <w:rsid w:val="004B2DF5"/>
    <w:rsid w:val="004B4AFF"/>
    <w:rsid w:val="004B717D"/>
    <w:rsid w:val="004B779B"/>
    <w:rsid w:val="004D2BD2"/>
    <w:rsid w:val="004D7780"/>
    <w:rsid w:val="004E75AE"/>
    <w:rsid w:val="004F1E3A"/>
    <w:rsid w:val="0050023A"/>
    <w:rsid w:val="0050162F"/>
    <w:rsid w:val="00504D7F"/>
    <w:rsid w:val="00505622"/>
    <w:rsid w:val="0050789A"/>
    <w:rsid w:val="00513668"/>
    <w:rsid w:val="00516AFF"/>
    <w:rsid w:val="00521337"/>
    <w:rsid w:val="005265DA"/>
    <w:rsid w:val="005275CE"/>
    <w:rsid w:val="00531681"/>
    <w:rsid w:val="00532415"/>
    <w:rsid w:val="0053293C"/>
    <w:rsid w:val="00533A50"/>
    <w:rsid w:val="0053624C"/>
    <w:rsid w:val="00553232"/>
    <w:rsid w:val="00555314"/>
    <w:rsid w:val="005566EB"/>
    <w:rsid w:val="00556D4C"/>
    <w:rsid w:val="005605C4"/>
    <w:rsid w:val="00562D69"/>
    <w:rsid w:val="0057232F"/>
    <w:rsid w:val="005737DD"/>
    <w:rsid w:val="00583211"/>
    <w:rsid w:val="00584246"/>
    <w:rsid w:val="00584C8A"/>
    <w:rsid w:val="00594166"/>
    <w:rsid w:val="00594424"/>
    <w:rsid w:val="00594F34"/>
    <w:rsid w:val="00595925"/>
    <w:rsid w:val="00595B78"/>
    <w:rsid w:val="005A2810"/>
    <w:rsid w:val="005A4F3B"/>
    <w:rsid w:val="005A5FCA"/>
    <w:rsid w:val="005A6E78"/>
    <w:rsid w:val="005A7EFB"/>
    <w:rsid w:val="005B0331"/>
    <w:rsid w:val="005B17F1"/>
    <w:rsid w:val="005B1C31"/>
    <w:rsid w:val="005B5FEE"/>
    <w:rsid w:val="005C3F72"/>
    <w:rsid w:val="005C7930"/>
    <w:rsid w:val="005D1134"/>
    <w:rsid w:val="005D3E80"/>
    <w:rsid w:val="005D7D13"/>
    <w:rsid w:val="005E5FB5"/>
    <w:rsid w:val="005F53B0"/>
    <w:rsid w:val="00602486"/>
    <w:rsid w:val="00603C90"/>
    <w:rsid w:val="006057B3"/>
    <w:rsid w:val="006076AB"/>
    <w:rsid w:val="0061327C"/>
    <w:rsid w:val="00613D2E"/>
    <w:rsid w:val="00617821"/>
    <w:rsid w:val="00623D0E"/>
    <w:rsid w:val="00623FA7"/>
    <w:rsid w:val="006246D7"/>
    <w:rsid w:val="0062661F"/>
    <w:rsid w:val="006274D2"/>
    <w:rsid w:val="0063034B"/>
    <w:rsid w:val="0063108A"/>
    <w:rsid w:val="00633DE1"/>
    <w:rsid w:val="006353B8"/>
    <w:rsid w:val="00635788"/>
    <w:rsid w:val="00635DD0"/>
    <w:rsid w:val="0063625B"/>
    <w:rsid w:val="00640377"/>
    <w:rsid w:val="006408E8"/>
    <w:rsid w:val="00640BF0"/>
    <w:rsid w:val="00640D2A"/>
    <w:rsid w:val="00643D9F"/>
    <w:rsid w:val="006448FE"/>
    <w:rsid w:val="00645B9A"/>
    <w:rsid w:val="00646153"/>
    <w:rsid w:val="00650A93"/>
    <w:rsid w:val="006533D3"/>
    <w:rsid w:val="00656159"/>
    <w:rsid w:val="00656526"/>
    <w:rsid w:val="00657829"/>
    <w:rsid w:val="00665376"/>
    <w:rsid w:val="00671DFA"/>
    <w:rsid w:val="00673934"/>
    <w:rsid w:val="00681A2D"/>
    <w:rsid w:val="00681D68"/>
    <w:rsid w:val="00682E81"/>
    <w:rsid w:val="00691683"/>
    <w:rsid w:val="00692D88"/>
    <w:rsid w:val="006A062B"/>
    <w:rsid w:val="006A5903"/>
    <w:rsid w:val="006B5717"/>
    <w:rsid w:val="006B7E7C"/>
    <w:rsid w:val="006C04EB"/>
    <w:rsid w:val="006C3E63"/>
    <w:rsid w:val="006D0BD8"/>
    <w:rsid w:val="006D13DE"/>
    <w:rsid w:val="006D1C36"/>
    <w:rsid w:val="006D4518"/>
    <w:rsid w:val="006E0EAA"/>
    <w:rsid w:val="00703017"/>
    <w:rsid w:val="007043B9"/>
    <w:rsid w:val="00705E29"/>
    <w:rsid w:val="0071014B"/>
    <w:rsid w:val="00712A51"/>
    <w:rsid w:val="00712A58"/>
    <w:rsid w:val="00716E48"/>
    <w:rsid w:val="007247CE"/>
    <w:rsid w:val="00726825"/>
    <w:rsid w:val="00727C1D"/>
    <w:rsid w:val="007374EB"/>
    <w:rsid w:val="007414E0"/>
    <w:rsid w:val="007419A7"/>
    <w:rsid w:val="00744432"/>
    <w:rsid w:val="00746E85"/>
    <w:rsid w:val="0075236E"/>
    <w:rsid w:val="0075333F"/>
    <w:rsid w:val="007626D1"/>
    <w:rsid w:val="00763F6A"/>
    <w:rsid w:val="00764229"/>
    <w:rsid w:val="00767BF8"/>
    <w:rsid w:val="0078100F"/>
    <w:rsid w:val="007814C6"/>
    <w:rsid w:val="00781A62"/>
    <w:rsid w:val="00781D80"/>
    <w:rsid w:val="007821F0"/>
    <w:rsid w:val="00782E25"/>
    <w:rsid w:val="00791624"/>
    <w:rsid w:val="0079194A"/>
    <w:rsid w:val="007919BC"/>
    <w:rsid w:val="00792EF9"/>
    <w:rsid w:val="007936FC"/>
    <w:rsid w:val="00794E9A"/>
    <w:rsid w:val="00794FFB"/>
    <w:rsid w:val="007A1967"/>
    <w:rsid w:val="007A55E9"/>
    <w:rsid w:val="007B2B13"/>
    <w:rsid w:val="007B52E3"/>
    <w:rsid w:val="007B7160"/>
    <w:rsid w:val="007C0556"/>
    <w:rsid w:val="007C3165"/>
    <w:rsid w:val="007C3EFE"/>
    <w:rsid w:val="007D3712"/>
    <w:rsid w:val="007D3B5F"/>
    <w:rsid w:val="007D50E9"/>
    <w:rsid w:val="007D5F75"/>
    <w:rsid w:val="007D7990"/>
    <w:rsid w:val="007E1BFD"/>
    <w:rsid w:val="007E5027"/>
    <w:rsid w:val="007E5C1B"/>
    <w:rsid w:val="007F00CF"/>
    <w:rsid w:val="007F4C19"/>
    <w:rsid w:val="00801294"/>
    <w:rsid w:val="0080149D"/>
    <w:rsid w:val="008020DA"/>
    <w:rsid w:val="00804F97"/>
    <w:rsid w:val="00813603"/>
    <w:rsid w:val="00820027"/>
    <w:rsid w:val="00822E34"/>
    <w:rsid w:val="00824950"/>
    <w:rsid w:val="00825FFB"/>
    <w:rsid w:val="0082677D"/>
    <w:rsid w:val="00826E61"/>
    <w:rsid w:val="0082702C"/>
    <w:rsid w:val="00827654"/>
    <w:rsid w:val="008303B9"/>
    <w:rsid w:val="00832A8E"/>
    <w:rsid w:val="00834578"/>
    <w:rsid w:val="00835490"/>
    <w:rsid w:val="00845340"/>
    <w:rsid w:val="00855D75"/>
    <w:rsid w:val="008563AC"/>
    <w:rsid w:val="00860655"/>
    <w:rsid w:val="00862766"/>
    <w:rsid w:val="008632CB"/>
    <w:rsid w:val="00863E72"/>
    <w:rsid w:val="00867FF4"/>
    <w:rsid w:val="0087006E"/>
    <w:rsid w:val="00873A33"/>
    <w:rsid w:val="00873EED"/>
    <w:rsid w:val="008745F3"/>
    <w:rsid w:val="0087467A"/>
    <w:rsid w:val="00876CDD"/>
    <w:rsid w:val="00882287"/>
    <w:rsid w:val="00883389"/>
    <w:rsid w:val="00887640"/>
    <w:rsid w:val="00890DE2"/>
    <w:rsid w:val="008A198D"/>
    <w:rsid w:val="008A689A"/>
    <w:rsid w:val="008A7951"/>
    <w:rsid w:val="008B02FB"/>
    <w:rsid w:val="008B2A46"/>
    <w:rsid w:val="008B62D1"/>
    <w:rsid w:val="008B6EBB"/>
    <w:rsid w:val="008B7DE4"/>
    <w:rsid w:val="008C136E"/>
    <w:rsid w:val="008C32BB"/>
    <w:rsid w:val="008C4D76"/>
    <w:rsid w:val="008C4F3B"/>
    <w:rsid w:val="008C5DDF"/>
    <w:rsid w:val="008C72CF"/>
    <w:rsid w:val="008D04E5"/>
    <w:rsid w:val="008D08AD"/>
    <w:rsid w:val="008D79D6"/>
    <w:rsid w:val="008E0816"/>
    <w:rsid w:val="008E441C"/>
    <w:rsid w:val="008E51D3"/>
    <w:rsid w:val="008E5C22"/>
    <w:rsid w:val="008F35F5"/>
    <w:rsid w:val="008F3839"/>
    <w:rsid w:val="008F5074"/>
    <w:rsid w:val="008F61B4"/>
    <w:rsid w:val="00902302"/>
    <w:rsid w:val="00905163"/>
    <w:rsid w:val="0090664E"/>
    <w:rsid w:val="0090727B"/>
    <w:rsid w:val="00910BEC"/>
    <w:rsid w:val="0091301A"/>
    <w:rsid w:val="0091545E"/>
    <w:rsid w:val="00916A9A"/>
    <w:rsid w:val="00920315"/>
    <w:rsid w:val="0092155B"/>
    <w:rsid w:val="009250FB"/>
    <w:rsid w:val="009254CC"/>
    <w:rsid w:val="00926EFB"/>
    <w:rsid w:val="009324B5"/>
    <w:rsid w:val="00936597"/>
    <w:rsid w:val="00940670"/>
    <w:rsid w:val="0094318F"/>
    <w:rsid w:val="009455E8"/>
    <w:rsid w:val="00945A49"/>
    <w:rsid w:val="00945E02"/>
    <w:rsid w:val="009466EB"/>
    <w:rsid w:val="00953584"/>
    <w:rsid w:val="00955CC9"/>
    <w:rsid w:val="00956A7C"/>
    <w:rsid w:val="00961C27"/>
    <w:rsid w:val="009621EF"/>
    <w:rsid w:val="0096758E"/>
    <w:rsid w:val="00971618"/>
    <w:rsid w:val="009722E7"/>
    <w:rsid w:val="00972BD9"/>
    <w:rsid w:val="00976775"/>
    <w:rsid w:val="00986FBA"/>
    <w:rsid w:val="00987510"/>
    <w:rsid w:val="00987B4A"/>
    <w:rsid w:val="009908D3"/>
    <w:rsid w:val="009A31F9"/>
    <w:rsid w:val="009B267F"/>
    <w:rsid w:val="009B4074"/>
    <w:rsid w:val="009C1A5D"/>
    <w:rsid w:val="009C6220"/>
    <w:rsid w:val="009C7E80"/>
    <w:rsid w:val="009E0190"/>
    <w:rsid w:val="009E2D48"/>
    <w:rsid w:val="009E5266"/>
    <w:rsid w:val="009E5C91"/>
    <w:rsid w:val="009E63B1"/>
    <w:rsid w:val="009F0D6A"/>
    <w:rsid w:val="009F1483"/>
    <w:rsid w:val="009F563D"/>
    <w:rsid w:val="00A0422D"/>
    <w:rsid w:val="00A04AF2"/>
    <w:rsid w:val="00A15890"/>
    <w:rsid w:val="00A17B30"/>
    <w:rsid w:val="00A2026F"/>
    <w:rsid w:val="00A21898"/>
    <w:rsid w:val="00A3080E"/>
    <w:rsid w:val="00A30BB3"/>
    <w:rsid w:val="00A30CD1"/>
    <w:rsid w:val="00A3622F"/>
    <w:rsid w:val="00A41B95"/>
    <w:rsid w:val="00A428EC"/>
    <w:rsid w:val="00A477AE"/>
    <w:rsid w:val="00A51104"/>
    <w:rsid w:val="00A53DDC"/>
    <w:rsid w:val="00A54640"/>
    <w:rsid w:val="00A54CE9"/>
    <w:rsid w:val="00A57EB9"/>
    <w:rsid w:val="00A6051B"/>
    <w:rsid w:val="00A61AB8"/>
    <w:rsid w:val="00A63904"/>
    <w:rsid w:val="00A64D5E"/>
    <w:rsid w:val="00A71E56"/>
    <w:rsid w:val="00A734CF"/>
    <w:rsid w:val="00A74D71"/>
    <w:rsid w:val="00A74F50"/>
    <w:rsid w:val="00A77641"/>
    <w:rsid w:val="00A8056F"/>
    <w:rsid w:val="00A81B24"/>
    <w:rsid w:val="00A84A98"/>
    <w:rsid w:val="00A86A87"/>
    <w:rsid w:val="00A91517"/>
    <w:rsid w:val="00A91B9F"/>
    <w:rsid w:val="00A927FA"/>
    <w:rsid w:val="00A97BF9"/>
    <w:rsid w:val="00AA293B"/>
    <w:rsid w:val="00AA3031"/>
    <w:rsid w:val="00AA3876"/>
    <w:rsid w:val="00AA4305"/>
    <w:rsid w:val="00AA4B4A"/>
    <w:rsid w:val="00AA5EF8"/>
    <w:rsid w:val="00AA7A9D"/>
    <w:rsid w:val="00AB0FFC"/>
    <w:rsid w:val="00AB532D"/>
    <w:rsid w:val="00AC0326"/>
    <w:rsid w:val="00AC4510"/>
    <w:rsid w:val="00AC4FC2"/>
    <w:rsid w:val="00AD03E6"/>
    <w:rsid w:val="00AD1306"/>
    <w:rsid w:val="00AD45B8"/>
    <w:rsid w:val="00AD69B9"/>
    <w:rsid w:val="00AE11DD"/>
    <w:rsid w:val="00AE2A2D"/>
    <w:rsid w:val="00AE5579"/>
    <w:rsid w:val="00AE7816"/>
    <w:rsid w:val="00AE7E93"/>
    <w:rsid w:val="00AF5439"/>
    <w:rsid w:val="00AF74F3"/>
    <w:rsid w:val="00AF7872"/>
    <w:rsid w:val="00B040F0"/>
    <w:rsid w:val="00B0450B"/>
    <w:rsid w:val="00B057BC"/>
    <w:rsid w:val="00B077F7"/>
    <w:rsid w:val="00B10D7A"/>
    <w:rsid w:val="00B16424"/>
    <w:rsid w:val="00B17171"/>
    <w:rsid w:val="00B213D2"/>
    <w:rsid w:val="00B235FD"/>
    <w:rsid w:val="00B23E3A"/>
    <w:rsid w:val="00B25D01"/>
    <w:rsid w:val="00B27C10"/>
    <w:rsid w:val="00B311F2"/>
    <w:rsid w:val="00B33DBE"/>
    <w:rsid w:val="00B3408B"/>
    <w:rsid w:val="00B35C64"/>
    <w:rsid w:val="00B36BAA"/>
    <w:rsid w:val="00B37189"/>
    <w:rsid w:val="00B37208"/>
    <w:rsid w:val="00B424B4"/>
    <w:rsid w:val="00B429F7"/>
    <w:rsid w:val="00B43AE9"/>
    <w:rsid w:val="00B43C90"/>
    <w:rsid w:val="00B47688"/>
    <w:rsid w:val="00B5056A"/>
    <w:rsid w:val="00B53CB1"/>
    <w:rsid w:val="00B550AB"/>
    <w:rsid w:val="00B57C84"/>
    <w:rsid w:val="00B60753"/>
    <w:rsid w:val="00B6218E"/>
    <w:rsid w:val="00B644CD"/>
    <w:rsid w:val="00B67134"/>
    <w:rsid w:val="00B71350"/>
    <w:rsid w:val="00B7627B"/>
    <w:rsid w:val="00B81540"/>
    <w:rsid w:val="00B91DDF"/>
    <w:rsid w:val="00B94DED"/>
    <w:rsid w:val="00B96CDD"/>
    <w:rsid w:val="00B97D96"/>
    <w:rsid w:val="00BA3741"/>
    <w:rsid w:val="00BA3AB4"/>
    <w:rsid w:val="00BA42A7"/>
    <w:rsid w:val="00BA4899"/>
    <w:rsid w:val="00BB3D51"/>
    <w:rsid w:val="00BB7B7D"/>
    <w:rsid w:val="00BD3D5A"/>
    <w:rsid w:val="00BE439F"/>
    <w:rsid w:val="00BE5E75"/>
    <w:rsid w:val="00BF6EAC"/>
    <w:rsid w:val="00C00489"/>
    <w:rsid w:val="00C00DAC"/>
    <w:rsid w:val="00C03469"/>
    <w:rsid w:val="00C035ED"/>
    <w:rsid w:val="00C03AA8"/>
    <w:rsid w:val="00C043D5"/>
    <w:rsid w:val="00C0451B"/>
    <w:rsid w:val="00C0494C"/>
    <w:rsid w:val="00C0722A"/>
    <w:rsid w:val="00C078BC"/>
    <w:rsid w:val="00C11358"/>
    <w:rsid w:val="00C118D5"/>
    <w:rsid w:val="00C12B41"/>
    <w:rsid w:val="00C146E1"/>
    <w:rsid w:val="00C16AE1"/>
    <w:rsid w:val="00C2035C"/>
    <w:rsid w:val="00C27437"/>
    <w:rsid w:val="00C3035B"/>
    <w:rsid w:val="00C30494"/>
    <w:rsid w:val="00C32AAC"/>
    <w:rsid w:val="00C472B5"/>
    <w:rsid w:val="00C50423"/>
    <w:rsid w:val="00C50839"/>
    <w:rsid w:val="00C518A1"/>
    <w:rsid w:val="00C55EE0"/>
    <w:rsid w:val="00C56480"/>
    <w:rsid w:val="00C57C5F"/>
    <w:rsid w:val="00C66EAC"/>
    <w:rsid w:val="00C70BDD"/>
    <w:rsid w:val="00C7155F"/>
    <w:rsid w:val="00C75462"/>
    <w:rsid w:val="00C75A27"/>
    <w:rsid w:val="00C82A5F"/>
    <w:rsid w:val="00C82DBD"/>
    <w:rsid w:val="00C831F4"/>
    <w:rsid w:val="00C84E7F"/>
    <w:rsid w:val="00C86931"/>
    <w:rsid w:val="00C87AFE"/>
    <w:rsid w:val="00C87D75"/>
    <w:rsid w:val="00C90128"/>
    <w:rsid w:val="00C912B9"/>
    <w:rsid w:val="00C946D9"/>
    <w:rsid w:val="00C965C8"/>
    <w:rsid w:val="00C97C69"/>
    <w:rsid w:val="00CA0679"/>
    <w:rsid w:val="00CA2BD3"/>
    <w:rsid w:val="00CA784D"/>
    <w:rsid w:val="00CB41A1"/>
    <w:rsid w:val="00CB7BEF"/>
    <w:rsid w:val="00CC215E"/>
    <w:rsid w:val="00CC38CE"/>
    <w:rsid w:val="00CC52D1"/>
    <w:rsid w:val="00CC677E"/>
    <w:rsid w:val="00CC7498"/>
    <w:rsid w:val="00CD098F"/>
    <w:rsid w:val="00CD6C0C"/>
    <w:rsid w:val="00CD7178"/>
    <w:rsid w:val="00CD7A33"/>
    <w:rsid w:val="00CE19E6"/>
    <w:rsid w:val="00CE22E0"/>
    <w:rsid w:val="00CE4352"/>
    <w:rsid w:val="00CF0737"/>
    <w:rsid w:val="00CF5F76"/>
    <w:rsid w:val="00D003B2"/>
    <w:rsid w:val="00D00F71"/>
    <w:rsid w:val="00D00F8A"/>
    <w:rsid w:val="00D174F5"/>
    <w:rsid w:val="00D2003F"/>
    <w:rsid w:val="00D20D57"/>
    <w:rsid w:val="00D21457"/>
    <w:rsid w:val="00D256CF"/>
    <w:rsid w:val="00D30720"/>
    <w:rsid w:val="00D34129"/>
    <w:rsid w:val="00D35BA8"/>
    <w:rsid w:val="00D429C3"/>
    <w:rsid w:val="00D4376F"/>
    <w:rsid w:val="00D475EC"/>
    <w:rsid w:val="00D54467"/>
    <w:rsid w:val="00D55BDB"/>
    <w:rsid w:val="00D55FAE"/>
    <w:rsid w:val="00D63051"/>
    <w:rsid w:val="00D700BC"/>
    <w:rsid w:val="00D73357"/>
    <w:rsid w:val="00D7404A"/>
    <w:rsid w:val="00D7610F"/>
    <w:rsid w:val="00D76537"/>
    <w:rsid w:val="00D76980"/>
    <w:rsid w:val="00D80D7B"/>
    <w:rsid w:val="00D8277B"/>
    <w:rsid w:val="00D87750"/>
    <w:rsid w:val="00D90D4F"/>
    <w:rsid w:val="00DA0D7D"/>
    <w:rsid w:val="00DA3510"/>
    <w:rsid w:val="00DA46EC"/>
    <w:rsid w:val="00DB1834"/>
    <w:rsid w:val="00DB5629"/>
    <w:rsid w:val="00DB6101"/>
    <w:rsid w:val="00DC1D7E"/>
    <w:rsid w:val="00DC4848"/>
    <w:rsid w:val="00DC54D6"/>
    <w:rsid w:val="00DC5FDD"/>
    <w:rsid w:val="00DD266B"/>
    <w:rsid w:val="00DD4F8F"/>
    <w:rsid w:val="00DE1934"/>
    <w:rsid w:val="00DE7363"/>
    <w:rsid w:val="00DF0A65"/>
    <w:rsid w:val="00DF2C01"/>
    <w:rsid w:val="00DF2F11"/>
    <w:rsid w:val="00DF34E3"/>
    <w:rsid w:val="00E076F5"/>
    <w:rsid w:val="00E101F3"/>
    <w:rsid w:val="00E1343F"/>
    <w:rsid w:val="00E14F33"/>
    <w:rsid w:val="00E16608"/>
    <w:rsid w:val="00E205D5"/>
    <w:rsid w:val="00E20D4E"/>
    <w:rsid w:val="00E22CEA"/>
    <w:rsid w:val="00E231B6"/>
    <w:rsid w:val="00E26A19"/>
    <w:rsid w:val="00E309B5"/>
    <w:rsid w:val="00E325E8"/>
    <w:rsid w:val="00E353B4"/>
    <w:rsid w:val="00E516A7"/>
    <w:rsid w:val="00E51FC8"/>
    <w:rsid w:val="00E57F93"/>
    <w:rsid w:val="00E60FA2"/>
    <w:rsid w:val="00E646CE"/>
    <w:rsid w:val="00E73CA9"/>
    <w:rsid w:val="00E77E9B"/>
    <w:rsid w:val="00E80C4C"/>
    <w:rsid w:val="00E80EE7"/>
    <w:rsid w:val="00E81B27"/>
    <w:rsid w:val="00E84128"/>
    <w:rsid w:val="00E8622E"/>
    <w:rsid w:val="00E93C5B"/>
    <w:rsid w:val="00E9589D"/>
    <w:rsid w:val="00E97230"/>
    <w:rsid w:val="00EA0C9D"/>
    <w:rsid w:val="00EA0DA9"/>
    <w:rsid w:val="00EA195C"/>
    <w:rsid w:val="00EA2412"/>
    <w:rsid w:val="00EA5075"/>
    <w:rsid w:val="00EA7530"/>
    <w:rsid w:val="00EB1403"/>
    <w:rsid w:val="00EB1A5F"/>
    <w:rsid w:val="00EB21A1"/>
    <w:rsid w:val="00EB3E26"/>
    <w:rsid w:val="00EB46D7"/>
    <w:rsid w:val="00EB5FED"/>
    <w:rsid w:val="00EB6630"/>
    <w:rsid w:val="00EC09C3"/>
    <w:rsid w:val="00EC53B1"/>
    <w:rsid w:val="00EC56D9"/>
    <w:rsid w:val="00ED265C"/>
    <w:rsid w:val="00ED3892"/>
    <w:rsid w:val="00ED7C28"/>
    <w:rsid w:val="00EE1892"/>
    <w:rsid w:val="00EE2C8A"/>
    <w:rsid w:val="00EE6037"/>
    <w:rsid w:val="00EE6985"/>
    <w:rsid w:val="00EE7CAD"/>
    <w:rsid w:val="00EF07D8"/>
    <w:rsid w:val="00EF418F"/>
    <w:rsid w:val="00EF456A"/>
    <w:rsid w:val="00EF5FD8"/>
    <w:rsid w:val="00EF739B"/>
    <w:rsid w:val="00F0081B"/>
    <w:rsid w:val="00F038A9"/>
    <w:rsid w:val="00F11713"/>
    <w:rsid w:val="00F145E9"/>
    <w:rsid w:val="00F14D13"/>
    <w:rsid w:val="00F14F8D"/>
    <w:rsid w:val="00F15E56"/>
    <w:rsid w:val="00F219DB"/>
    <w:rsid w:val="00F22594"/>
    <w:rsid w:val="00F33AB3"/>
    <w:rsid w:val="00F33EDA"/>
    <w:rsid w:val="00F416D1"/>
    <w:rsid w:val="00F44299"/>
    <w:rsid w:val="00F4730E"/>
    <w:rsid w:val="00F47FEE"/>
    <w:rsid w:val="00F52D95"/>
    <w:rsid w:val="00F54B9A"/>
    <w:rsid w:val="00F558D0"/>
    <w:rsid w:val="00F57B84"/>
    <w:rsid w:val="00F57C1C"/>
    <w:rsid w:val="00F63308"/>
    <w:rsid w:val="00F644A2"/>
    <w:rsid w:val="00F71C30"/>
    <w:rsid w:val="00F71DC6"/>
    <w:rsid w:val="00F72B97"/>
    <w:rsid w:val="00F74189"/>
    <w:rsid w:val="00F75E4E"/>
    <w:rsid w:val="00F763E1"/>
    <w:rsid w:val="00F764B1"/>
    <w:rsid w:val="00F81D63"/>
    <w:rsid w:val="00F84904"/>
    <w:rsid w:val="00F84D4E"/>
    <w:rsid w:val="00F84D54"/>
    <w:rsid w:val="00F85AA4"/>
    <w:rsid w:val="00F868E7"/>
    <w:rsid w:val="00F911DE"/>
    <w:rsid w:val="00F920C8"/>
    <w:rsid w:val="00F93253"/>
    <w:rsid w:val="00FA1DF7"/>
    <w:rsid w:val="00FA3257"/>
    <w:rsid w:val="00FB0187"/>
    <w:rsid w:val="00FC2FB9"/>
    <w:rsid w:val="00FC4813"/>
    <w:rsid w:val="00FC7A2F"/>
    <w:rsid w:val="00FD2B9A"/>
    <w:rsid w:val="00FD2C53"/>
    <w:rsid w:val="00FE24C1"/>
    <w:rsid w:val="00FE5C74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8A09-5FC9-46A4-BC29-378631DF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AB"/>
    <w:pPr>
      <w:widowControl w:val="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5E9"/>
    <w:pPr>
      <w:keepNext/>
      <w:numPr>
        <w:numId w:val="1"/>
      </w:numPr>
      <w:spacing w:before="180" w:after="18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5E9"/>
    <w:pPr>
      <w:keepNext/>
      <w:numPr>
        <w:ilvl w:val="1"/>
        <w:numId w:val="1"/>
      </w:numPr>
      <w:snapToGrid w:val="0"/>
      <w:spacing w:beforeLines="50" w:before="180" w:afterLines="50" w:after="180"/>
      <w:ind w:left="567"/>
      <w:outlineLvl w:val="1"/>
    </w:pPr>
    <w:rPr>
      <w:rFonts w:asciiTheme="majorHAnsi" w:eastAsiaTheme="majorEastAsia" w:hAnsiTheme="majorHAnsi" w:cstheme="majorBidi"/>
      <w:b/>
      <w:bCs/>
      <w:color w:val="C00000"/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D266B"/>
    <w:pPr>
      <w:numPr>
        <w:ilvl w:val="2"/>
      </w:numPr>
      <w:outlineLvl w:val="2"/>
    </w:pPr>
    <w:rPr>
      <w:color w:val="948A54" w:themeColor="background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E9"/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55E9"/>
    <w:rPr>
      <w:rFonts w:asciiTheme="majorHAnsi" w:eastAsiaTheme="majorEastAsia" w:hAnsiTheme="majorHAnsi" w:cstheme="majorBidi"/>
      <w:b/>
      <w:bCs/>
      <w:color w:val="C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D266B"/>
    <w:rPr>
      <w:rFonts w:asciiTheme="majorHAnsi" w:eastAsiaTheme="majorEastAsia" w:hAnsiTheme="majorHAnsi" w:cstheme="majorBidi"/>
      <w:b/>
      <w:bCs/>
      <w:color w:val="948A54" w:themeColor="background2" w:themeShade="80"/>
      <w:sz w:val="22"/>
    </w:rPr>
  </w:style>
  <w:style w:type="character" w:styleId="Hyperlink">
    <w:name w:val="Hyperlink"/>
    <w:basedOn w:val="DefaultParagraphFont"/>
    <w:uiPriority w:val="99"/>
    <w:unhideWhenUsed/>
    <w:rsid w:val="00AC4510"/>
    <w:rPr>
      <w:color w:val="0000FF" w:themeColor="hyperlink"/>
      <w:u w:val="single"/>
    </w:rPr>
  </w:style>
  <w:style w:type="paragraph" w:customStyle="1" w:styleId="Content01">
    <w:name w:val="Content01"/>
    <w:basedOn w:val="Normal"/>
    <w:qFormat/>
    <w:rsid w:val="00953584"/>
    <w:pPr>
      <w:ind w:left="425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41F40"/>
    <w:rPr>
      <w:color w:val="800080" w:themeColor="followedHyperlink"/>
      <w:u w:val="single"/>
    </w:rPr>
  </w:style>
  <w:style w:type="paragraph" w:customStyle="1" w:styleId="Content02">
    <w:name w:val="Content02"/>
    <w:basedOn w:val="Content01"/>
    <w:qFormat/>
    <w:rsid w:val="0036034D"/>
    <w:rPr>
      <w:rFonts w:eastAsia="Garamond"/>
    </w:rPr>
  </w:style>
  <w:style w:type="paragraph" w:styleId="Title">
    <w:name w:val="Title"/>
    <w:basedOn w:val="Normal"/>
    <w:next w:val="Normal"/>
    <w:link w:val="TitleChar"/>
    <w:uiPriority w:val="10"/>
    <w:qFormat/>
    <w:rsid w:val="008A7951"/>
    <w:pPr>
      <w:spacing w:before="240" w:after="60"/>
      <w:outlineLvl w:val="0"/>
    </w:pPr>
    <w:rPr>
      <w:rFonts w:asciiTheme="majorHAnsi" w:eastAsia="新細明體" w:hAnsiTheme="majorHAnsi" w:cstheme="majorBidi"/>
      <w:b/>
      <w:bCs/>
      <w:color w:val="943634" w:themeColor="accent2" w:themeShade="BF"/>
      <w:sz w:val="2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7951"/>
    <w:rPr>
      <w:rFonts w:asciiTheme="majorHAnsi" w:eastAsia="新細明體" w:hAnsiTheme="majorHAnsi" w:cstheme="majorBidi"/>
      <w:b/>
      <w:bCs/>
      <w:color w:val="943634" w:themeColor="accent2" w:themeShade="BF"/>
      <w:sz w:val="26"/>
      <w:szCs w:val="32"/>
    </w:rPr>
  </w:style>
  <w:style w:type="paragraph" w:customStyle="1" w:styleId="Lv04">
    <w:name w:val="Lv04"/>
    <w:basedOn w:val="ListParagraph"/>
    <w:qFormat/>
    <w:rsid w:val="006076AB"/>
    <w:pPr>
      <w:numPr>
        <w:numId w:val="3"/>
      </w:numPr>
      <w:tabs>
        <w:tab w:val="num" w:pos="360"/>
      </w:tabs>
      <w:ind w:leftChars="0" w:left="0" w:hangingChars="201" w:hanging="482"/>
    </w:pPr>
  </w:style>
  <w:style w:type="paragraph" w:styleId="ListParagraph">
    <w:name w:val="List Paragraph"/>
    <w:basedOn w:val="Normal"/>
    <w:uiPriority w:val="34"/>
    <w:qFormat/>
    <w:rsid w:val="006076A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17821"/>
    <w:rPr>
      <w:rFonts w:ascii="Garamond" w:hAnsi="Garamond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7821"/>
    <w:rPr>
      <w:rFonts w:ascii="Garamond" w:hAnsi="Garamond"/>
      <w:sz w:val="20"/>
      <w:szCs w:val="20"/>
    </w:rPr>
  </w:style>
  <w:style w:type="paragraph" w:customStyle="1" w:styleId="Lv05">
    <w:name w:val="Lv05"/>
    <w:basedOn w:val="Normal"/>
    <w:rsid w:val="00945A49"/>
    <w:pPr>
      <w:numPr>
        <w:numId w:val="4"/>
      </w:numPr>
    </w:pPr>
    <w:rPr>
      <w:sz w:val="22"/>
    </w:rPr>
  </w:style>
  <w:style w:type="character" w:styleId="IntenseEmphasis">
    <w:name w:val="Intense Emphasis"/>
    <w:basedOn w:val="DefaultParagraphFont"/>
    <w:uiPriority w:val="21"/>
    <w:qFormat/>
    <w:rsid w:val="005605C4"/>
    <w:rPr>
      <w:iCs/>
      <w:color w:val="E36C0A" w:themeColor="accent6" w:themeShade="BF"/>
    </w:rPr>
  </w:style>
  <w:style w:type="paragraph" w:customStyle="1" w:styleId="Lv01">
    <w:name w:val="Lv01"/>
    <w:basedOn w:val="ListParagraph"/>
    <w:qFormat/>
    <w:rsid w:val="00822E34"/>
    <w:pPr>
      <w:numPr>
        <w:numId w:val="5"/>
      </w:numPr>
      <w:snapToGrid w:val="0"/>
      <w:spacing w:beforeLines="50" w:before="180" w:afterLines="50" w:after="180"/>
      <w:ind w:leftChars="0" w:left="1134" w:hanging="567"/>
    </w:pPr>
    <w:rPr>
      <w:rFonts w:ascii="Times New Roman" w:hAnsi="Times New Roman" w:cs="Times New Roman"/>
      <w:szCs w:val="24"/>
    </w:rPr>
  </w:style>
  <w:style w:type="paragraph" w:customStyle="1" w:styleId="Lv03C">
    <w:name w:val="Lv03_C"/>
    <w:basedOn w:val="ListParagraph"/>
    <w:rsid w:val="00822E34"/>
    <w:pPr>
      <w:numPr>
        <w:numId w:val="13"/>
      </w:numPr>
      <w:snapToGrid w:val="0"/>
      <w:ind w:leftChars="0" w:left="2268" w:hanging="567"/>
    </w:pPr>
    <w:rPr>
      <w:rFonts w:ascii="Times New Roman" w:hAnsi="Times New Roman" w:cs="Times New Roman"/>
      <w:szCs w:val="24"/>
    </w:rPr>
  </w:style>
  <w:style w:type="paragraph" w:customStyle="1" w:styleId="Lv02">
    <w:name w:val="Lv02"/>
    <w:basedOn w:val="ListParagraph"/>
    <w:qFormat/>
    <w:rsid w:val="00017A08"/>
    <w:pPr>
      <w:numPr>
        <w:numId w:val="11"/>
      </w:numPr>
      <w:snapToGrid w:val="0"/>
      <w:spacing w:beforeLines="50" w:before="180" w:afterLines="50" w:after="180"/>
      <w:ind w:leftChars="0" w:left="1276" w:hanging="425"/>
    </w:pPr>
    <w:rPr>
      <w:rFonts w:ascii="Times New Roman" w:hAnsi="Times New Roman" w:cs="Times New Roman"/>
      <w:sz w:val="20"/>
    </w:rPr>
  </w:style>
  <w:style w:type="paragraph" w:customStyle="1" w:styleId="Lv00">
    <w:name w:val="Lv00"/>
    <w:basedOn w:val="ListParagraph"/>
    <w:qFormat/>
    <w:rsid w:val="00822E34"/>
    <w:pPr>
      <w:numPr>
        <w:numId w:val="12"/>
      </w:numPr>
      <w:snapToGrid w:val="0"/>
      <w:ind w:leftChars="0" w:left="567" w:hanging="567"/>
    </w:pPr>
    <w:rPr>
      <w:rFonts w:ascii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AC4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600D7"/>
  </w:style>
  <w:style w:type="table" w:customStyle="1" w:styleId="Style1">
    <w:name w:val="Style1"/>
    <w:basedOn w:val="TableNormal"/>
    <w:uiPriority w:val="99"/>
    <w:rsid w:val="000866FC"/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tblBorders>
    </w:tblPr>
  </w:style>
  <w:style w:type="paragraph" w:styleId="NoSpacing">
    <w:name w:val="No Spacing"/>
    <w:uiPriority w:val="1"/>
    <w:qFormat/>
    <w:rsid w:val="00406318"/>
    <w:pPr>
      <w:widowControl w:val="0"/>
    </w:pPr>
    <w:rPr>
      <w:rFonts w:ascii="Garamond" w:hAnsi="Garamond"/>
    </w:rPr>
  </w:style>
  <w:style w:type="paragraph" w:customStyle="1" w:styleId="Con2C">
    <w:name w:val="Con2_C"/>
    <w:basedOn w:val="Content01"/>
    <w:qFormat/>
    <w:rsid w:val="00A53DDC"/>
    <w:pPr>
      <w:snapToGrid w:val="0"/>
      <w:ind w:left="567"/>
    </w:pPr>
    <w:rPr>
      <w:rFonts w:ascii="Times New Roman" w:hAnsi="Times New Roman" w:cs="Times New Roman"/>
      <w:noProof/>
      <w:sz w:val="22"/>
    </w:rPr>
  </w:style>
  <w:style w:type="paragraph" w:customStyle="1" w:styleId="Con2">
    <w:name w:val="Con2"/>
    <w:basedOn w:val="Con2C"/>
    <w:qFormat/>
    <w:rsid w:val="00C82A5F"/>
    <w:pPr>
      <w:spacing w:beforeLines="50" w:before="180" w:afterLines="50" w:after="180"/>
    </w:pPr>
  </w:style>
  <w:style w:type="paragraph" w:customStyle="1" w:styleId="Code1C">
    <w:name w:val="Code1_C"/>
    <w:basedOn w:val="Normal"/>
    <w:qFormat/>
    <w:rsid w:val="00A428EC"/>
    <w:pPr>
      <w:snapToGrid w:val="0"/>
    </w:pPr>
    <w:rPr>
      <w:rFonts w:ascii="Courier New" w:hAnsi="Courier New" w:cs="Courier New"/>
      <w:sz w:val="18"/>
    </w:rPr>
  </w:style>
  <w:style w:type="table" w:customStyle="1" w:styleId="Style2">
    <w:name w:val="Style2"/>
    <w:basedOn w:val="TableNormal"/>
    <w:uiPriority w:val="99"/>
    <w:rsid w:val="00A428EC"/>
    <w:tblPr>
      <w:tblBorders>
        <w:top w:val="single" w:sz="12" w:space="0" w:color="C00000"/>
        <w:left w:val="single" w:sz="12" w:space="0" w:color="C00000"/>
        <w:bottom w:val="single" w:sz="12" w:space="0" w:color="C00000"/>
        <w:right w:val="single" w:sz="12" w:space="0" w:color="C00000"/>
      </w:tblBorders>
    </w:tblPr>
  </w:style>
  <w:style w:type="paragraph" w:customStyle="1" w:styleId="Code1Sol">
    <w:name w:val="Code1_Sol"/>
    <w:basedOn w:val="Code1C"/>
    <w:qFormat/>
    <w:rsid w:val="00B25D01"/>
    <w:rPr>
      <w:b/>
      <w:color w:val="365F91" w:themeColor="accent1" w:themeShade="BF"/>
    </w:rPr>
  </w:style>
  <w:style w:type="paragraph" w:customStyle="1" w:styleId="Con3">
    <w:name w:val="Con3"/>
    <w:basedOn w:val="Con2"/>
    <w:qFormat/>
    <w:rsid w:val="009C7E80"/>
    <w:pPr>
      <w:ind w:left="993"/>
    </w:pPr>
  </w:style>
  <w:style w:type="paragraph" w:customStyle="1" w:styleId="Code4C">
    <w:name w:val="Code4_C"/>
    <w:basedOn w:val="Code1C"/>
    <w:qFormat/>
    <w:rsid w:val="00017A08"/>
    <w:pPr>
      <w:ind w:leftChars="590" w:left="1416"/>
    </w:pPr>
  </w:style>
  <w:style w:type="paragraph" w:customStyle="1" w:styleId="Code3C">
    <w:name w:val="Code3_C"/>
    <w:basedOn w:val="Code4C"/>
    <w:qFormat/>
    <w:rsid w:val="008632CB"/>
    <w:pPr>
      <w:ind w:leftChars="413" w:left="991"/>
    </w:pPr>
    <w:rPr>
      <w:color w:val="000000" w:themeColor="text1"/>
    </w:rPr>
  </w:style>
  <w:style w:type="paragraph" w:customStyle="1" w:styleId="Lv01C">
    <w:name w:val="Lv01_C"/>
    <w:basedOn w:val="Lv01"/>
    <w:qFormat/>
    <w:rsid w:val="00822E34"/>
    <w:pPr>
      <w:spacing w:beforeLines="0" w:before="0" w:afterLines="0" w:after="0"/>
    </w:pPr>
  </w:style>
  <w:style w:type="paragraph" w:customStyle="1" w:styleId="Code1comment">
    <w:name w:val="Code1_comment"/>
    <w:basedOn w:val="Code1C"/>
    <w:qFormat/>
    <w:rsid w:val="00A91B9F"/>
    <w:rPr>
      <w:b/>
      <w:color w:val="00B050"/>
    </w:rPr>
  </w:style>
  <w:style w:type="paragraph" w:customStyle="1" w:styleId="Con3C1">
    <w:name w:val="Con3_C1"/>
    <w:basedOn w:val="Con3"/>
    <w:qFormat/>
    <w:rsid w:val="00B53CB1"/>
    <w:pPr>
      <w:spacing w:beforeLines="10" w:before="36" w:afterLines="10" w:after="36"/>
      <w:ind w:left="992"/>
    </w:pPr>
  </w:style>
  <w:style w:type="paragraph" w:customStyle="1" w:styleId="Con2C3">
    <w:name w:val="Con2_C3"/>
    <w:basedOn w:val="Normal"/>
    <w:qFormat/>
    <w:rsid w:val="00066311"/>
    <w:pPr>
      <w:snapToGrid w:val="0"/>
      <w:spacing w:beforeLines="30" w:before="108" w:afterLines="30" w:after="108"/>
      <w:ind w:leftChars="236" w:left="566"/>
    </w:pPr>
    <w:rPr>
      <w:rFonts w:ascii="Times New Roman" w:hAnsi="Times New Roman" w:cs="Times New Roman"/>
      <w:sz w:val="22"/>
    </w:rPr>
  </w:style>
  <w:style w:type="paragraph" w:customStyle="1" w:styleId="Code2C">
    <w:name w:val="Code2_C"/>
    <w:basedOn w:val="Code1C"/>
    <w:qFormat/>
    <w:rsid w:val="0036298A"/>
    <w:pPr>
      <w:ind w:leftChars="236" w:left="566"/>
    </w:pPr>
  </w:style>
  <w:style w:type="paragraph" w:customStyle="1" w:styleId="Con1C3">
    <w:name w:val="Con1_C3"/>
    <w:basedOn w:val="Normal"/>
    <w:qFormat/>
    <w:rsid w:val="003435B6"/>
    <w:pPr>
      <w:snapToGrid w:val="0"/>
      <w:spacing w:beforeLines="30" w:before="108" w:afterLines="30" w:after="108"/>
    </w:pPr>
    <w:rPr>
      <w:rFonts w:ascii="Times New Roman" w:hAnsi="Times New Roman" w:cs="Times New Roman"/>
    </w:rPr>
  </w:style>
  <w:style w:type="paragraph" w:customStyle="1" w:styleId="Con3C3">
    <w:name w:val="Con3_C3"/>
    <w:basedOn w:val="Con3C1"/>
    <w:qFormat/>
    <w:rsid w:val="00154A3F"/>
    <w:pPr>
      <w:spacing w:beforeLines="30" w:before="108" w:afterLines="30" w:after="10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4E5"/>
    <w:rPr>
      <w:rFonts w:ascii="細明體" w:eastAsia="細明體" w:hAnsi="細明體" w:cs="細明體"/>
      <w:kern w:val="0"/>
      <w:szCs w:val="24"/>
    </w:rPr>
  </w:style>
  <w:style w:type="paragraph" w:customStyle="1" w:styleId="Con4C3">
    <w:name w:val="Con4_C3"/>
    <w:basedOn w:val="Con3C3"/>
    <w:qFormat/>
    <w:rsid w:val="00F14D13"/>
    <w:pPr>
      <w:ind w:left="1418"/>
    </w:pPr>
  </w:style>
  <w:style w:type="paragraph" w:customStyle="1" w:styleId="Lv02C">
    <w:name w:val="Lv02_C"/>
    <w:basedOn w:val="Lv02"/>
    <w:qFormat/>
    <w:rsid w:val="00822E34"/>
    <w:pPr>
      <w:spacing w:beforeLines="0" w:before="0" w:afterLines="0" w:after="0"/>
      <w:ind w:left="1701" w:hanging="567"/>
    </w:pPr>
    <w:rPr>
      <w:sz w:val="24"/>
      <w:szCs w:val="24"/>
    </w:rPr>
  </w:style>
  <w:style w:type="paragraph" w:customStyle="1" w:styleId="Con1">
    <w:name w:val="Con1"/>
    <w:basedOn w:val="Normal"/>
    <w:qFormat/>
    <w:rsid w:val="003435B6"/>
    <w:rPr>
      <w:rFonts w:ascii="Times New Roman" w:hAnsi="Times New Roman" w:cs="Times New Roman"/>
    </w:rPr>
  </w:style>
  <w:style w:type="paragraph" w:customStyle="1" w:styleId="Lv00C">
    <w:name w:val="Lv00_C"/>
    <w:basedOn w:val="Lv00"/>
    <w:qFormat/>
    <w:rsid w:val="00822E34"/>
  </w:style>
  <w:style w:type="character" w:styleId="PlaceholderText">
    <w:name w:val="Placeholder Text"/>
    <w:basedOn w:val="DefaultParagraphFont"/>
    <w:uiPriority w:val="99"/>
    <w:semiHidden/>
    <w:rsid w:val="0079194A"/>
    <w:rPr>
      <w:color w:val="808080"/>
    </w:rPr>
  </w:style>
  <w:style w:type="paragraph" w:styleId="ListBullet">
    <w:name w:val="List Bullet"/>
    <w:basedOn w:val="Normal"/>
    <w:uiPriority w:val="99"/>
    <w:unhideWhenUsed/>
    <w:rsid w:val="00C97C69"/>
    <w:pPr>
      <w:numPr>
        <w:numId w:val="26"/>
      </w:numPr>
      <w:contextualSpacing/>
    </w:pPr>
  </w:style>
  <w:style w:type="paragraph" w:customStyle="1" w:styleId="H3">
    <w:name w:val="H3"/>
    <w:basedOn w:val="Heading3"/>
    <w:qFormat/>
    <w:rsid w:val="00A30CD1"/>
    <w:pPr>
      <w:numPr>
        <w:ilvl w:val="0"/>
        <w:numId w:val="0"/>
      </w:numPr>
      <w:ind w:left="709" w:hanging="142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9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\Word\Article_D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CBB79-C7CE-43B5-9F8B-E57932CB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Article_Date.dotx</Template>
  <TotalTime>830</TotalTime>
  <Pages>9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AaronHsu</dc:creator>
  <cp:lastModifiedBy>USER</cp:lastModifiedBy>
  <cp:revision>24</cp:revision>
  <cp:lastPrinted>2012-07-27T11:32:00Z</cp:lastPrinted>
  <dcterms:created xsi:type="dcterms:W3CDTF">2015-06-01T06:33:00Z</dcterms:created>
  <dcterms:modified xsi:type="dcterms:W3CDTF">2015-11-25T03:17:00Z</dcterms:modified>
</cp:coreProperties>
</file>